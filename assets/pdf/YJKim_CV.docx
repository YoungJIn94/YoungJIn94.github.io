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48AC" w14:textId="0717E80F" w:rsidR="00FB0CF4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Y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OUNGJIN</w:t>
      </w:r>
      <w:r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 xml:space="preserve"> K</w:t>
      </w:r>
      <w:r w:rsidR="00F65C74" w:rsidRPr="0005665E">
        <w:rPr>
          <w:rFonts w:ascii="Linux Libertine Display" w:hAnsi="Linux Libertine Display" w:cs="Linux Libertine Display"/>
          <w:b/>
          <w:bCs/>
          <w:kern w:val="0"/>
          <w:sz w:val="40"/>
          <w:szCs w:val="40"/>
        </w:rPr>
        <w:t>IM</w:t>
      </w:r>
    </w:p>
    <w:p w14:paraId="72E92F1A" w14:textId="337245C2" w:rsidR="00A67AAE" w:rsidRPr="0005665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PhD Candidate</w:t>
      </w:r>
    </w:p>
    <w:p w14:paraId="41EAF35A" w14:textId="59967DAD" w:rsidR="00A67AAE" w:rsidRDefault="00A67AA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Seoul National University, Seoul, South Kore</w:t>
      </w:r>
      <w:r w:rsidR="0005665E" w:rsidRPr="0005665E">
        <w:rPr>
          <w:rFonts w:ascii="Linux Libertine Display" w:hAnsi="Linux Libertine Display" w:cs="Linux Libertine Display"/>
          <w:bCs/>
          <w:kern w:val="0"/>
          <w:sz w:val="24"/>
          <w:szCs w:val="24"/>
        </w:rPr>
        <w:t>a</w:t>
      </w:r>
    </w:p>
    <w:p w14:paraId="7D6043BA" w14:textId="77777777" w:rsidR="0005665E" w:rsidRPr="0005665E" w:rsidRDefault="0005665E" w:rsidP="00F65C74">
      <w:pPr>
        <w:wordWrap/>
        <w:adjustRightInd w:val="0"/>
        <w:spacing w:after="0" w:line="360" w:lineRule="auto"/>
        <w:jc w:val="center"/>
        <w:outlineLvl w:val="0"/>
        <w:rPr>
          <w:rFonts w:ascii="Linux Libertine Display" w:hAnsi="Linux Libertine Display" w:cs="Linux Libertine Display"/>
          <w:bCs/>
          <w:kern w:val="0"/>
          <w:sz w:val="12"/>
          <w:szCs w:val="12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 w:rsidR="0068076B" w14:paraId="3FD6A7FA" w14:textId="67FA8973" w:rsidTr="006112C6">
        <w:trPr>
          <w:jc w:val="center"/>
        </w:trPr>
        <w:tc>
          <w:tcPr>
            <w:tcW w:w="1814" w:type="dxa"/>
            <w:vAlign w:val="center"/>
          </w:tcPr>
          <w:p w14:paraId="001FB6CE" w14:textId="17747272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 w:rsidRPr="009233EF">
              <w:rPr>
                <w:rFonts w:ascii="Linux Libertine Display" w:hAnsi="Linux Libertine Display" w:cs="Linux Libertine Display"/>
                <w:szCs w:val="20"/>
              </w:rPr>
              <w:t>E</w:t>
            </w:r>
            <w:r>
              <w:rPr>
                <w:rFonts w:ascii="Linux Libertine Display" w:hAnsi="Linux Libertine Display" w:cs="Linux Libertine Display"/>
                <w:szCs w:val="20"/>
              </w:rPr>
              <w:t>mail</w:t>
            </w:r>
          </w:p>
        </w:tc>
        <w:tc>
          <w:tcPr>
            <w:tcW w:w="1814" w:type="dxa"/>
            <w:vAlign w:val="center"/>
          </w:tcPr>
          <w:p w14:paraId="5BB4BD7F" w14:textId="00392B3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Google scholar</w:t>
            </w:r>
          </w:p>
        </w:tc>
        <w:tc>
          <w:tcPr>
            <w:tcW w:w="1814" w:type="dxa"/>
          </w:tcPr>
          <w:p w14:paraId="5D5EB0BE" w14:textId="75412369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9233EF">
              <w:rPr>
                <w:rFonts w:ascii="Linux Libertine Display" w:hAnsi="Linux Libertine Display" w:cs="Linux Libertine Display" w:hint="eastAsia"/>
                <w:bCs/>
                <w:kern w:val="0"/>
                <w:szCs w:val="20"/>
              </w:rPr>
              <w:t>W</w:t>
            </w:r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ebsite</w:t>
            </w:r>
          </w:p>
        </w:tc>
        <w:tc>
          <w:tcPr>
            <w:tcW w:w="1814" w:type="dxa"/>
          </w:tcPr>
          <w:p w14:paraId="11780075" w14:textId="238DE2B0" w:rsidR="0068076B" w:rsidRPr="009233EF" w:rsidRDefault="0068076B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proofErr w:type="spellStart"/>
            <w:r w:rsidRPr="009233EF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inkedin</w:t>
            </w:r>
            <w:proofErr w:type="spellEnd"/>
          </w:p>
        </w:tc>
      </w:tr>
      <w:tr w:rsidR="0068076B" w14:paraId="272BEBF6" w14:textId="43B64FC3" w:rsidTr="006112C6">
        <w:trPr>
          <w:jc w:val="center"/>
        </w:trPr>
        <w:tc>
          <w:tcPr>
            <w:tcW w:w="1814" w:type="dxa"/>
            <w:vAlign w:val="center"/>
          </w:tcPr>
          <w:p w14:paraId="28F6E6D5" w14:textId="124841E6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8" w:history="1">
              <w:r w:rsidR="0068076B"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ttw8592@snu.ac.kr</w:t>
              </w:r>
            </w:hyperlink>
          </w:p>
        </w:tc>
        <w:tc>
          <w:tcPr>
            <w:tcW w:w="1814" w:type="dxa"/>
            <w:vAlign w:val="center"/>
          </w:tcPr>
          <w:p w14:paraId="23023805" w14:textId="3CA2C82A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hyperlink r:id="rId9" w:history="1">
              <w:r w:rsidR="0068076B" w:rsidRPr="0068076B">
                <w:rPr>
                  <w:rStyle w:val="a3"/>
                  <w:rFonts w:ascii="Linux Libertine Display" w:hAnsi="Linux Libertine Display" w:cs="Linux Libertine Display" w:hint="eastAsia"/>
                  <w:bCs/>
                  <w:color w:val="244061" w:themeColor="accent1" w:themeShade="80"/>
                  <w:kern w:val="0"/>
                  <w:szCs w:val="20"/>
                </w:rPr>
                <w:t>C</w:t>
              </w:r>
              <w:r w:rsidR="0068076B" w:rsidRPr="0068076B">
                <w:rPr>
                  <w:rStyle w:val="a3"/>
                  <w:rFonts w:ascii="Linux Libertine Display" w:hAnsi="Linux Libertine Display" w:cs="Linux Libertine Display"/>
                  <w:bCs/>
                  <w:color w:val="244061" w:themeColor="accent1" w:themeShade="80"/>
                  <w:kern w:val="0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25486B91" w14:textId="077086AC" w:rsidR="0068076B" w:rsidRPr="009233EF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  <w:rPr>
                <w:rFonts w:ascii="Linux Libertine Display" w:hAnsi="Linux Libertine Display" w:cs="Linux Libertine Display"/>
                <w:szCs w:val="20"/>
              </w:rPr>
            </w:pPr>
            <w:hyperlink r:id="rId10" w:history="1">
              <w:r w:rsidR="0068076B" w:rsidRPr="009233EF">
                <w:rPr>
                  <w:rStyle w:val="a3"/>
                  <w:rFonts w:ascii="Linux Libertine Display" w:hAnsi="Linux Libertine Display" w:cs="Linux Libertine Display" w:hint="eastAsia"/>
                  <w:color w:val="1F497D" w:themeColor="text2"/>
                  <w:szCs w:val="20"/>
                </w:rPr>
                <w:t>C</w:t>
              </w:r>
              <w:r w:rsidR="0068076B" w:rsidRPr="009233EF">
                <w:rPr>
                  <w:rStyle w:val="a3"/>
                  <w:rFonts w:ascii="Linux Libertine Display" w:hAnsi="Linux Libertine Display" w:cs="Linux Libertine Display"/>
                  <w:color w:val="1F497D" w:themeColor="text2"/>
                  <w:szCs w:val="20"/>
                </w:rPr>
                <w:t>lick here</w:t>
              </w:r>
            </w:hyperlink>
          </w:p>
        </w:tc>
        <w:tc>
          <w:tcPr>
            <w:tcW w:w="1814" w:type="dxa"/>
          </w:tcPr>
          <w:p w14:paraId="441EBBB7" w14:textId="163F4306" w:rsidR="0068076B" w:rsidRDefault="00000000" w:rsidP="0005665E">
            <w:pPr>
              <w:wordWrap/>
              <w:adjustRightInd w:val="0"/>
              <w:spacing w:line="360" w:lineRule="auto"/>
              <w:jc w:val="center"/>
              <w:outlineLvl w:val="0"/>
            </w:pPr>
            <w:hyperlink r:id="rId11" w:history="1">
              <w:r w:rsidR="0068076B" w:rsidRPr="009233EF">
                <w:rPr>
                  <w:rStyle w:val="a3"/>
                  <w:rFonts w:ascii="Linux Libertine Display" w:hAnsi="Linux Libertine Display" w:cs="Linux Libertine Display" w:hint="eastAsia"/>
                  <w:bCs/>
                  <w:color w:val="1F497D" w:themeColor="text2"/>
                  <w:kern w:val="0"/>
                  <w:szCs w:val="20"/>
                </w:rPr>
                <w:t>C</w:t>
              </w:r>
              <w:r w:rsidR="0068076B" w:rsidRPr="009233EF">
                <w:rPr>
                  <w:rStyle w:val="a3"/>
                  <w:rFonts w:ascii="Linux Libertine Display" w:hAnsi="Linux Libertine Display" w:cs="Linux Libertine Display"/>
                  <w:bCs/>
                  <w:color w:val="1F497D" w:themeColor="text2"/>
                  <w:kern w:val="0"/>
                  <w:szCs w:val="20"/>
                </w:rPr>
                <w:t>lick here</w:t>
              </w:r>
            </w:hyperlink>
          </w:p>
        </w:tc>
      </w:tr>
    </w:tbl>
    <w:p w14:paraId="2C208EFA" w14:textId="77777777" w:rsidR="00294C64" w:rsidRPr="0005665E" w:rsidRDefault="00294C64" w:rsidP="004042B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Cs/>
          <w:kern w:val="0"/>
          <w:sz w:val="22"/>
        </w:rPr>
      </w:pPr>
    </w:p>
    <w:p w14:paraId="54A18BDF" w14:textId="77777777" w:rsidR="009B75C7" w:rsidRPr="0005665E" w:rsidRDefault="0043113B" w:rsidP="008C5C7B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3088FF" wp14:editId="78043F01">
                <wp:extent cx="5687695" cy="0"/>
                <wp:effectExtent l="0" t="0" r="27305" b="19050"/>
                <wp:docPr id="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BCC3A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Lpy&#10;czrfAQAAiw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47FD59C" w14:textId="77777777" w:rsidR="008957A4" w:rsidRPr="004042BA" w:rsidRDefault="00EA6B37" w:rsidP="0066448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E</w:t>
      </w:r>
      <w:r w:rsidR="00A353F8" w:rsidRPr="004042BA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DUCATION</w:t>
      </w:r>
    </w:p>
    <w:p w14:paraId="47329538" w14:textId="19563031" w:rsidR="00701783" w:rsidRPr="0005665E" w:rsidRDefault="001F1CD2" w:rsidP="00C65501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B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C47083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S</w:t>
      </w:r>
      <w:r w:rsidR="002B09A5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.</w:t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4F7A1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ab/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Electrical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and </w:t>
      </w:r>
      <w:r w:rsidR="00E15A2A" w:rsidRPr="0005665E">
        <w:rPr>
          <w:rFonts w:ascii="Linux Libertine Display" w:hAnsi="Linux Libertine Display" w:cs="Linux Libertine Display"/>
          <w:bCs/>
          <w:kern w:val="0"/>
          <w:sz w:val="22"/>
        </w:rPr>
        <w:t>Computer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Engineering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         </w:t>
      </w:r>
      <w:r w:rsidR="009C0E54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    </w:t>
      </w:r>
      <w:r w:rsid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A96CD9" w:rsidRPr="002F37F9"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3</w:t>
      </w:r>
      <w:r w:rsidR="00CB5CC9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–</w:t>
      </w:r>
      <w:r w:rsidR="00701783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20</w:t>
      </w:r>
      <w:r w:rsidR="00E15A2A" w:rsidRPr="002F37F9">
        <w:rPr>
          <w:rFonts w:ascii="Linux Libertine Display" w:hAnsi="Linux Libertine Display" w:cs="Linux Libertine Display"/>
          <w:bCs/>
          <w:kern w:val="0"/>
          <w:sz w:val="22"/>
        </w:rPr>
        <w:t>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 2</w:t>
      </w:r>
    </w:p>
    <w:p w14:paraId="7A934D1F" w14:textId="1DCE6009" w:rsidR="00EA6B37" w:rsidRPr="0005665E" w:rsidRDefault="00E15A2A" w:rsidP="004F7A1C">
      <w:pPr>
        <w:wordWrap/>
        <w:adjustRightInd w:val="0"/>
        <w:spacing w:after="0" w:line="240" w:lineRule="auto"/>
        <w:ind w:left="800" w:firstLine="80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Seoul National U</w:t>
      </w:r>
      <w:r w:rsidR="001F1CD2" w:rsidRPr="0005665E">
        <w:rPr>
          <w:rFonts w:ascii="Linux Libertine Display" w:hAnsi="Linux Libertine Display" w:cs="Linux Libertine Display"/>
          <w:bCs/>
          <w:kern w:val="0"/>
          <w:sz w:val="22"/>
        </w:rPr>
        <w:t>niversity</w:t>
      </w:r>
      <w:r w:rsidR="002B09A5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D73FDB" w:rsidRPr="0005665E">
        <w:rPr>
          <w:rFonts w:ascii="Linux Libertine Display" w:hAnsi="Linux Libertine Display" w:cs="Linux Libertine Display"/>
          <w:bCs/>
          <w:kern w:val="0"/>
          <w:sz w:val="22"/>
        </w:rPr>
        <w:t>Seoul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Republic of </w:t>
      </w:r>
      <w:r w:rsidR="00701783" w:rsidRPr="0005665E">
        <w:rPr>
          <w:rFonts w:ascii="Linux Libertine Display" w:hAnsi="Linux Libertine Display" w:cs="Linux Libertine Display"/>
          <w:bCs/>
          <w:kern w:val="0"/>
          <w:sz w:val="22"/>
        </w:rPr>
        <w:t>Korea</w:t>
      </w:r>
      <w:r w:rsidR="00C65501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</w:p>
    <w:p w14:paraId="00029EEB" w14:textId="59592A44" w:rsidR="00A253EC" w:rsidRPr="0005665E" w:rsidRDefault="00C65501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</w:r>
      <w:r w:rsidR="00993DF0" w:rsidRPr="0005665E">
        <w:rPr>
          <w:rFonts w:ascii="Linux Libertine Display" w:hAnsi="Linux Libertine Display" w:cs="Linux Libertine Display"/>
          <w:bCs/>
          <w:kern w:val="0"/>
          <w:sz w:val="22"/>
        </w:rPr>
        <w:tab/>
        <w:t>Advisor: Byung Gook Park</w:t>
      </w:r>
      <w:r w:rsidR="00A42346">
        <w:rPr>
          <w:rFonts w:ascii="Linux Libertine Display" w:hAnsi="Linux Libertine Display" w:cs="Linux Libertine Display"/>
          <w:bCs/>
          <w:kern w:val="0"/>
          <w:sz w:val="22"/>
        </w:rPr>
        <w:t xml:space="preserve"> 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A42346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  <w:r w:rsidR="00684412" w:rsidRPr="0005665E">
        <w:rPr>
          <w:rFonts w:ascii="Linux Libertine Display" w:hAnsi="Linux Libertine Display" w:cs="Linux Libertine Display"/>
          <w:bCs/>
          <w:kern w:val="0"/>
          <w:sz w:val="22"/>
        </w:rPr>
        <w:br/>
      </w:r>
    </w:p>
    <w:p w14:paraId="7F974C33" w14:textId="264BEBF7" w:rsidR="00A253EC" w:rsidRPr="0005665E" w:rsidRDefault="00684412" w:rsidP="00A253EC">
      <w:pPr>
        <w:wordWrap/>
        <w:adjustRightInd w:val="0"/>
        <w:spacing w:after="0" w:line="240" w:lineRule="auto"/>
        <w:ind w:firstLineChars="50" w:firstLine="110"/>
        <w:jc w:val="left"/>
        <w:rPr>
          <w:rFonts w:ascii="Linux Libertine Display" w:hAnsi="Linux Libertine Display" w:cs="Linux Libertine Display"/>
          <w:bCs/>
          <w:i/>
          <w:kern w:val="0"/>
          <w:sz w:val="22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M.S. - </w:t>
      </w:r>
      <w:r w:rsidR="00A253EC"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>Ph.D.</w:t>
      </w:r>
      <w:r w:rsidRPr="0005665E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  </w:t>
      </w:r>
      <w:r w:rsidR="002F37F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Electrical and Computer Engineering</w:t>
      </w:r>
      <w:r w:rsidR="00820069"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              </w:t>
      </w:r>
      <w:r w:rsidR="002F37F9">
        <w:rPr>
          <w:rFonts w:ascii="Linux Libertine Display" w:hAnsi="Linux Libertine Display" w:cs="Linux Libertine Display"/>
          <w:bCs/>
          <w:i/>
          <w:kern w:val="0"/>
          <w:sz w:val="22"/>
        </w:rPr>
        <w:t xml:space="preserve"> 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>201</w:t>
      </w:r>
      <w:r w:rsidR="00B63E78" w:rsidRPr="002F37F9">
        <w:rPr>
          <w:rFonts w:ascii="Linux Libertine Display" w:hAnsi="Linux Libertine Display" w:cs="Linux Libertine Display"/>
          <w:bCs/>
          <w:kern w:val="0"/>
          <w:sz w:val="22"/>
        </w:rPr>
        <w:t>9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.3</w:t>
      </w:r>
      <w:r w:rsidR="00A253EC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– 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>20</w:t>
      </w:r>
      <w:r w:rsidR="008C4F6F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5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 w:rsidR="00322FFE"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D7021" w:rsidRPr="002F37F9">
        <w:rPr>
          <w:rFonts w:ascii="Linux Libertine Display" w:hAnsi="Linux Libertine Display" w:cs="Linux Libertine Display"/>
          <w:bCs/>
          <w:kern w:val="0"/>
          <w:sz w:val="22"/>
        </w:rPr>
        <w:t xml:space="preserve"> (expected)</w:t>
      </w:r>
    </w:p>
    <w:p w14:paraId="6A532E85" w14:textId="2624EF4E" w:rsidR="00A253EC" w:rsidRPr="0005665E" w:rsidRDefault="00A253EC" w:rsidP="00A253EC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Seoul National University, Seoul, </w:t>
      </w:r>
      <w:r w:rsidR="00820069" w:rsidRPr="0005665E">
        <w:rPr>
          <w:rFonts w:ascii="Linux Libertine Display" w:hAnsi="Linux Libertine Display" w:cs="Linux Libertine Display"/>
          <w:bCs/>
          <w:kern w:val="0"/>
          <w:sz w:val="22"/>
        </w:rPr>
        <w:t>Republic of Korea</w:t>
      </w:r>
    </w:p>
    <w:p w14:paraId="142CA4F9" w14:textId="2E81C7DC" w:rsidR="00C65501" w:rsidRPr="0005665E" w:rsidRDefault="00993DF0" w:rsidP="00C65501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Former a</w:t>
      </w:r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dvisor: </w:t>
      </w:r>
      <w:proofErr w:type="spellStart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>Byoungho</w:t>
      </w:r>
      <w:proofErr w:type="spellEnd"/>
      <w:r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Lee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 xml:space="preserve"> (</w:t>
      </w:r>
      <w:r w:rsidR="00043618">
        <w:rPr>
          <w:rFonts w:ascii="Linux Libertine Display" w:hAnsi="Linux Libertine Display" w:cs="Linux Libertine Display"/>
          <w:bCs/>
          <w:kern w:val="0"/>
          <w:sz w:val="22"/>
        </w:rPr>
        <w:t>d</w:t>
      </w:r>
      <w:r w:rsidR="00B63E78" w:rsidRPr="0005665E">
        <w:rPr>
          <w:rFonts w:ascii="Linux Libertine Display" w:hAnsi="Linux Libertine Display" w:cs="Linux Libertine Display"/>
          <w:bCs/>
          <w:kern w:val="0"/>
          <w:sz w:val="22"/>
        </w:rPr>
        <w:t>eceased)</w:t>
      </w:r>
    </w:p>
    <w:p w14:paraId="69919ED6" w14:textId="3A6C2630" w:rsidR="0056491C" w:rsidRPr="00017D6D" w:rsidRDefault="00B63E78" w:rsidP="00017D6D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iCs/>
          <w:kern w:val="0"/>
          <w:sz w:val="22"/>
        </w:rPr>
      </w:pP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Pr="0005665E">
        <w:rPr>
          <w:rFonts w:ascii="Linux Libertine Display" w:hAnsi="Linux Libertine Display" w:cs="Linux Libertine Display"/>
          <w:i/>
          <w:iCs/>
          <w:kern w:val="0"/>
          <w:sz w:val="22"/>
        </w:rPr>
        <w:tab/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Current</w:t>
      </w:r>
      <w:r w:rsidR="00AA165A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r w:rsidR="00344B72" w:rsidRPr="0005665E">
        <w:rPr>
          <w:rFonts w:ascii="Linux Libertine Display" w:hAnsi="Linux Libertine Display" w:cs="Linux Libertine Display"/>
          <w:iCs/>
          <w:kern w:val="0"/>
          <w:sz w:val="22"/>
        </w:rPr>
        <w:t>a</w:t>
      </w:r>
      <w:r w:rsidR="00565D12" w:rsidRPr="0005665E">
        <w:rPr>
          <w:rFonts w:ascii="Linux Libertine Display" w:hAnsi="Linux Libertine Display" w:cs="Linux Libertine Display"/>
          <w:iCs/>
          <w:kern w:val="0"/>
          <w:sz w:val="22"/>
        </w:rPr>
        <w:t>dvisor:</w:t>
      </w:r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</w:t>
      </w:r>
      <w:proofErr w:type="spellStart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>Yoonchan</w:t>
      </w:r>
      <w:proofErr w:type="spellEnd"/>
      <w:r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Jeong</w:t>
      </w:r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 xml:space="preserve"> (</w:t>
      </w:r>
      <w:hyperlink r:id="rId12" w:history="1">
        <w:r w:rsidR="00294C64" w:rsidRPr="00FC7973">
          <w:rPr>
            <w:rStyle w:val="a3"/>
            <w:rFonts w:ascii="Linux Libertine Display" w:hAnsi="Linux Libertine Display" w:cs="Linux Libertine Display"/>
            <w:iCs/>
            <w:color w:val="1F497D" w:themeColor="text2"/>
            <w:kern w:val="0"/>
            <w:sz w:val="22"/>
          </w:rPr>
          <w:t>yoonchan@snu.ac.kr</w:t>
        </w:r>
      </w:hyperlink>
      <w:r w:rsidR="00BA33C4" w:rsidRPr="0005665E">
        <w:rPr>
          <w:rFonts w:ascii="Linux Libertine Display" w:hAnsi="Linux Libertine Display" w:cs="Linux Libertine Display"/>
          <w:iCs/>
          <w:kern w:val="0"/>
          <w:sz w:val="22"/>
        </w:rPr>
        <w:t>)</w:t>
      </w:r>
    </w:p>
    <w:p w14:paraId="112C2851" w14:textId="77777777" w:rsidR="00C3664D" w:rsidRPr="0005665E" w:rsidRDefault="00C3664D" w:rsidP="00C3664D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61371EE" wp14:editId="1306B4BE">
                <wp:extent cx="5687695" cy="0"/>
                <wp:effectExtent l="0" t="0" r="27305" b="19050"/>
                <wp:docPr id="1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884F7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Vn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NgTVn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103965A6" w14:textId="55F0AEB0" w:rsidR="00A353F8" w:rsidRPr="0005665E" w:rsidRDefault="00C3664D" w:rsidP="00C65501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PROFESSIONAL EXPERIENCE</w:t>
      </w:r>
    </w:p>
    <w:p w14:paraId="3D951215" w14:textId="5B815336" w:rsidR="00294C64" w:rsidRDefault="001229DF" w:rsidP="00F2328C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Visiting </w:t>
      </w:r>
      <w:proofErr w:type="gramStart"/>
      <w:r w:rsidRPr="001229DF">
        <w:rPr>
          <w:rFonts w:ascii="Linux Libertine Display" w:hAnsi="Linux Libertine Display" w:cs="Linux Libertine Display"/>
          <w:b/>
          <w:bCs/>
          <w:kern w:val="0"/>
          <w:sz w:val="22"/>
        </w:rPr>
        <w:t>Researcher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Stanford</w:t>
      </w:r>
      <w:proofErr w:type="gramEnd"/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University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CA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</w:r>
      <w:r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3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12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2</w:t>
      </w:r>
      <w:r w:rsidR="00C3664D"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9D7600">
        <w:rPr>
          <w:rFonts w:ascii="Linux Libertine Display" w:hAnsi="Linux Libertine Display" w:cs="Linux Libertine Display"/>
          <w:bCs/>
          <w:kern w:val="0"/>
          <w:sz w:val="22"/>
        </w:rPr>
        <w:t>Professor</w:t>
      </w:r>
      <w:r w:rsidR="00C3664D"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011D38">
        <w:rPr>
          <w:rFonts w:ascii="Linux Libertine Display" w:hAnsi="Linux Libertine Display" w:cs="Linux Libertine Display"/>
          <w:bCs/>
          <w:kern w:val="0"/>
          <w:sz w:val="22"/>
        </w:rPr>
        <w:t xml:space="preserve">Mark </w:t>
      </w:r>
      <w:proofErr w:type="spellStart"/>
      <w:r w:rsidR="00011D38">
        <w:rPr>
          <w:rFonts w:ascii="Linux Libertine Display" w:hAnsi="Linux Libertine Display" w:cs="Linux Libertine Display"/>
          <w:bCs/>
          <w:kern w:val="0"/>
          <w:sz w:val="22"/>
        </w:rPr>
        <w:t>Brongersma</w:t>
      </w:r>
      <w:proofErr w:type="spellEnd"/>
      <w:r w:rsidR="009D7600">
        <w:rPr>
          <w:rFonts w:ascii="Linux Libertine Display" w:hAnsi="Linux Libertine Display" w:cs="Linux Libertine Display"/>
          <w:bCs/>
          <w:kern w:val="0"/>
          <w:sz w:val="22"/>
        </w:rPr>
        <w:t>, Department of</w:t>
      </w:r>
      <w:r w:rsidR="00A7554F">
        <w:rPr>
          <w:rFonts w:ascii="Linux Libertine Display" w:hAnsi="Linux Libertine Display" w:cs="Linux Libertine Display"/>
          <w:bCs/>
          <w:kern w:val="0"/>
          <w:sz w:val="22"/>
        </w:rPr>
        <w:t xml:space="preserve"> Materials Science and Engineering</w:t>
      </w:r>
    </w:p>
    <w:p w14:paraId="0B622C77" w14:textId="6C2C092C" w:rsidR="00643578" w:rsidRPr="00440B25" w:rsidRDefault="00643578" w:rsidP="00643578">
      <w:pPr>
        <w:wordWrap/>
        <w:adjustRightInd w:val="0"/>
        <w:spacing w:after="0" w:line="360" w:lineRule="auto"/>
        <w:ind w:firstLineChars="50" w:firstLine="110"/>
        <w:jc w:val="left"/>
        <w:rPr>
          <w:rFonts w:ascii="Linux Libertine Display" w:hAnsi="Linux Libertine Display" w:cs="Linux Libertine Display"/>
          <w:bCs/>
          <w:kern w:val="0"/>
          <w:sz w:val="22"/>
        </w:rPr>
      </w:pPr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Research Scientist </w:t>
      </w:r>
      <w:proofErr w:type="gramStart"/>
      <w:r w:rsidRPr="00A437C3">
        <w:rPr>
          <w:rFonts w:ascii="Linux Libertine Display" w:hAnsi="Linux Libertine Display" w:cs="Linux Libertine Display"/>
          <w:b/>
          <w:bCs/>
          <w:kern w:val="0"/>
          <w:sz w:val="22"/>
        </w:rPr>
        <w:t>Intern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 </w:t>
      </w:r>
      <w:r>
        <w:rPr>
          <w:rFonts w:ascii="Linux Libertine Display" w:hAnsi="Linux Libertine Display" w:cs="Linux Libertine Display"/>
          <w:bCs/>
          <w:kern w:val="0"/>
          <w:sz w:val="22"/>
        </w:rPr>
        <w:t>Meta</w:t>
      </w:r>
      <w:proofErr w:type="gramEnd"/>
      <w:r>
        <w:rPr>
          <w:rFonts w:ascii="Linux Libertine Display" w:hAnsi="Linux Libertine Display" w:cs="Linux Libertine Display"/>
          <w:bCs/>
          <w:kern w:val="0"/>
          <w:sz w:val="22"/>
        </w:rPr>
        <w:t xml:space="preserve"> Reality Labs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 w:val="22"/>
        </w:rPr>
        <w:t>Washington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, USA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tab/>
        <w:t xml:space="preserve">         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>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6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 – 202</w:t>
      </w:r>
      <w:r>
        <w:rPr>
          <w:rFonts w:ascii="Linux Libertine Display" w:hAnsi="Linux Libertine Display" w:cs="Linux Libertine Display"/>
          <w:bCs/>
          <w:kern w:val="0"/>
          <w:sz w:val="22"/>
        </w:rPr>
        <w:t>4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. </w:t>
      </w:r>
      <w:r>
        <w:rPr>
          <w:rFonts w:ascii="Linux Libertine Display" w:hAnsi="Linux Libertine Display" w:cs="Linux Libertine Display"/>
          <w:bCs/>
          <w:kern w:val="0"/>
          <w:sz w:val="22"/>
        </w:rPr>
        <w:t>10</w:t>
      </w:r>
      <w:r w:rsidRPr="001229DF">
        <w:rPr>
          <w:rFonts w:ascii="Linux Libertine Display" w:hAnsi="Linux Libertine Display" w:cs="Linux Libertine Display"/>
          <w:bCs/>
          <w:i/>
          <w:kern w:val="0"/>
          <w:sz w:val="22"/>
        </w:rPr>
        <w:br/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ab/>
        <w:t xml:space="preserve">- </w:t>
      </w:r>
      <w:r w:rsidR="00D90963">
        <w:rPr>
          <w:rFonts w:ascii="Linux Libertine Display" w:hAnsi="Linux Libertine Display" w:cs="Linux Libertine Display"/>
          <w:bCs/>
          <w:kern w:val="0"/>
          <w:sz w:val="22"/>
        </w:rPr>
        <w:t>Department</w:t>
      </w:r>
      <w:r w:rsidRPr="001229DF">
        <w:rPr>
          <w:rFonts w:ascii="Linux Libertine Display" w:hAnsi="Linux Libertine Display" w:cs="Linux Libertine Display"/>
          <w:bCs/>
          <w:kern w:val="0"/>
          <w:sz w:val="22"/>
        </w:rPr>
        <w:t xml:space="preserve">: </w:t>
      </w:r>
      <w:r w:rsidR="00A43C02">
        <w:rPr>
          <w:rFonts w:ascii="Linux Libertine Display" w:hAnsi="Linux Libertine Display" w:cs="Linux Libertine Display"/>
          <w:bCs/>
          <w:kern w:val="0"/>
          <w:sz w:val="22"/>
        </w:rPr>
        <w:t>Optics &amp; Display Research</w:t>
      </w:r>
    </w:p>
    <w:p w14:paraId="2BCB4F28" w14:textId="77777777" w:rsidR="009457AD" w:rsidRPr="0005665E" w:rsidRDefault="00714A42" w:rsidP="00A60BFE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6B141050" wp14:editId="7BC2CBEA">
                <wp:extent cx="5687695" cy="0"/>
                <wp:effectExtent l="0" t="0" r="27305" b="19050"/>
                <wp:docPr id="17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FE256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Pv8YD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5E9086FD" w14:textId="33CA5184" w:rsidR="00A253EC" w:rsidRPr="0005665E" w:rsidRDefault="00B55702" w:rsidP="00CA2CB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RESEARCH EXPERIENCE</w:t>
      </w:r>
    </w:p>
    <w:p w14:paraId="05EA8837" w14:textId="724C95B0" w:rsidR="00B00CBF" w:rsidRPr="00B00CBF" w:rsidRDefault="00AA668D" w:rsidP="002B704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M</w:t>
      </w:r>
      <w:r w:rsidR="00BD1FBB" w:rsidRPr="00B00CBF">
        <w:rPr>
          <w:rFonts w:ascii="Linux Libertine Display" w:hAnsi="Linux Libertine Display" w:cs="Linux Libertine Display"/>
          <w:b/>
          <w:bCs/>
          <w:kern w:val="0"/>
          <w:sz w:val="22"/>
        </w:rPr>
        <w:t>etasurfaces</w:t>
      </w:r>
      <w:proofErr w:type="spellEnd"/>
      <w:r w:rsidR="00FA50C7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</w:t>
      </w:r>
      <w:r w:rsidR="00A3458B">
        <w:rPr>
          <w:rFonts w:ascii="Linux Libertine Display" w:hAnsi="Linux Libertine Display" w:cs="Linux Libertine Display"/>
          <w:b/>
          <w:bCs/>
          <w:kern w:val="0"/>
          <w:sz w:val="22"/>
        </w:rPr>
        <w:t>/ Nano-optics</w:t>
      </w:r>
    </w:p>
    <w:p w14:paraId="1E033054" w14:textId="27B2921D" w:rsidR="001F0ABB" w:rsidRDefault="001F0A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 w:hint="eastAsia"/>
          <w:bCs/>
          <w:kern w:val="0"/>
          <w:szCs w:val="20"/>
        </w:rPr>
        <w:t>P</w:t>
      </w:r>
      <w:r>
        <w:rPr>
          <w:rFonts w:ascii="Linux Libertine Display" w:hAnsi="Linux Libertine Display" w:cs="Linux Libertine Display"/>
          <w:bCs/>
          <w:kern w:val="0"/>
          <w:szCs w:val="20"/>
        </w:rPr>
        <w:t>hysical understanding of nanostructures</w:t>
      </w:r>
      <w:r w:rsidR="00F1366B">
        <w:rPr>
          <w:rFonts w:ascii="Linux Libertine Display" w:hAnsi="Linux Libertine Display" w:cs="Linux Libertine Display"/>
          <w:bCs/>
          <w:kern w:val="0"/>
          <w:szCs w:val="20"/>
        </w:rPr>
        <w:t>’ optical response</w:t>
      </w:r>
    </w:p>
    <w:p w14:paraId="76EC546B" w14:textId="6948842A" w:rsidR="00B00CBF" w:rsidRPr="00B00CBF" w:rsidRDefault="00BD1FBB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r w:rsidR="000C1929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proofErr w:type="spellEnd"/>
      <w:r w:rsidR="00B763E3">
        <w:rPr>
          <w:rFonts w:ascii="Linux Libertine Display" w:hAnsi="Linux Libertine Display" w:cs="Linux Libertine Display"/>
          <w:bCs/>
          <w:kern w:val="0"/>
          <w:szCs w:val="20"/>
        </w:rPr>
        <w:t xml:space="preserve"> / Nano-optics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design using near-field and far-field simulations</w:t>
      </w:r>
    </w:p>
    <w:p w14:paraId="26EB8536" w14:textId="462555E7" w:rsidR="00B00CBF" w:rsidRPr="00B00CBF" w:rsidRDefault="00BE5BFF" w:rsidP="00B00CBF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Hands-on </w:t>
      </w:r>
      <w:r w:rsidR="00BD1FBB" w:rsidRPr="00B00CBF">
        <w:rPr>
          <w:rFonts w:ascii="Linux Libertine Display" w:hAnsi="Linux Libertine Display" w:cs="Linux Libertine Display"/>
          <w:bCs/>
          <w:kern w:val="0"/>
          <w:szCs w:val="20"/>
        </w:rPr>
        <w:t>nanofabrication using lithography-techniques</w:t>
      </w:r>
    </w:p>
    <w:p w14:paraId="50C7ADE8" w14:textId="3F0B0F0C" w:rsidR="00BD1FBB" w:rsidRPr="001874CA" w:rsidRDefault="00BD1FBB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8845769" w14:textId="262C485D" w:rsidR="00382EC8" w:rsidRPr="00B00CBF" w:rsidRDefault="00382EC8" w:rsidP="00382EC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Waveguide system design</w:t>
      </w:r>
    </w:p>
    <w:p w14:paraId="081A4631" w14:textId="30023B74" w:rsidR="00382EC8" w:rsidRDefault="00405ADD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Waveguide-type folded </w:t>
      </w: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system design using </w:t>
      </w:r>
      <w:proofErr w:type="gramStart"/>
      <w:r>
        <w:rPr>
          <w:rFonts w:ascii="Linux Libertine Display" w:hAnsi="Linux Libertine Display" w:cs="Linux Libertine Display"/>
          <w:bCs/>
          <w:kern w:val="0"/>
          <w:szCs w:val="20"/>
        </w:rPr>
        <w:t>ray-tracing</w:t>
      </w:r>
      <w:proofErr w:type="gramEnd"/>
      <w:r w:rsidR="00012F6D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>
        <w:rPr>
          <w:rFonts w:ascii="Linux Libertine Display" w:hAnsi="Linux Libertine Display" w:cs="Linux Libertine Display"/>
          <w:bCs/>
          <w:kern w:val="0"/>
          <w:szCs w:val="20"/>
        </w:rPr>
        <w:t>or wave-optics simulations</w:t>
      </w:r>
    </w:p>
    <w:p w14:paraId="730380C4" w14:textId="4842B2A9" w:rsidR="00382EC8" w:rsidRPr="00B00CBF" w:rsidRDefault="00B04912" w:rsidP="00382EC8">
      <w:pPr>
        <w:pStyle w:val="a6"/>
        <w:numPr>
          <w:ilvl w:val="0"/>
          <w:numId w:val="13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Cs/>
          <w:kern w:val="0"/>
          <w:szCs w:val="20"/>
        </w:rPr>
        <w:t>Hands-on wafer double-side nanofabrication using lithography-techniques</w:t>
      </w:r>
    </w:p>
    <w:p w14:paraId="264D24AA" w14:textId="77777777" w:rsidR="00382EC8" w:rsidRPr="001874CA" w:rsidRDefault="00382EC8" w:rsidP="005842A1">
      <w:pPr>
        <w:wordWrap/>
        <w:adjustRightInd w:val="0"/>
        <w:spacing w:after="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27D4157A" w14:textId="3030D77D" w:rsidR="00B00CBF" w:rsidRPr="00B00CBF" w:rsidRDefault="00C503D9" w:rsidP="00CA6F08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Data-driven optimization of optical systems through machine</w:t>
      </w:r>
      <w:r w:rsidR="001232EB">
        <w:rPr>
          <w:rFonts w:ascii="Linux Libertine Display" w:hAnsi="Linux Libertine Display" w:cs="Linux Libertine Display"/>
          <w:b/>
          <w:bCs/>
          <w:kern w:val="0"/>
          <w:sz w:val="22"/>
        </w:rPr>
        <w:t>-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>learning framework</w:t>
      </w:r>
    </w:p>
    <w:p w14:paraId="7A440BE8" w14:textId="376E28BD" w:rsidR="00B00CBF" w:rsidRDefault="00BD1FBB" w:rsidP="00B00CBF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Joint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and </w:t>
      </w:r>
      <w:r w:rsidR="00300119">
        <w:rPr>
          <w:rFonts w:ascii="Linux Libertine Display" w:hAnsi="Linux Libertine Display" w:cs="Linux Libertine Display"/>
          <w:bCs/>
          <w:kern w:val="0"/>
          <w:szCs w:val="20"/>
        </w:rPr>
        <w:t>spatial light modulator (SLM) phase profiles</w:t>
      </w:r>
    </w:p>
    <w:p w14:paraId="575ABC83" w14:textId="454988CE" w:rsidR="006B2524" w:rsidRPr="008915C8" w:rsidRDefault="006B2524" w:rsidP="008915C8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End-to-end optimization of </w:t>
      </w: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metalens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imaging system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 xml:space="preserve"> (Hardware + Software</w:t>
      </w:r>
      <w:r w:rsidR="004E78E8">
        <w:rPr>
          <w:rFonts w:ascii="Linux Libertine Display" w:hAnsi="Linux Libertine Display" w:cs="Linux Libertine Display"/>
          <w:bCs/>
          <w:kern w:val="0"/>
          <w:szCs w:val="20"/>
        </w:rPr>
        <w:t xml:space="preserve"> co-design</w:t>
      </w:r>
      <w:r w:rsidR="003024B3">
        <w:rPr>
          <w:rFonts w:ascii="Linux Libertine Display" w:hAnsi="Linux Libertine Display" w:cs="Linux Libertine Display"/>
          <w:bCs/>
          <w:kern w:val="0"/>
          <w:szCs w:val="20"/>
        </w:rPr>
        <w:t>)</w:t>
      </w:r>
    </w:p>
    <w:p w14:paraId="048FB025" w14:textId="6FAA7B41" w:rsidR="00736264" w:rsidRPr="00736264" w:rsidRDefault="00736264" w:rsidP="00736264">
      <w:pPr>
        <w:pStyle w:val="a6"/>
        <w:numPr>
          <w:ilvl w:val="0"/>
          <w:numId w:val="14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proxy model design for fully differentiable optimization framework</w:t>
      </w:r>
    </w:p>
    <w:p w14:paraId="35C9EA39" w14:textId="77777777" w:rsidR="00B00CBF" w:rsidRPr="001874CA" w:rsidRDefault="00B00CBF" w:rsidP="00B00CBF">
      <w:pPr>
        <w:pStyle w:val="a6"/>
        <w:wordWrap/>
        <w:adjustRightInd w:val="0"/>
        <w:spacing w:after="0"/>
        <w:ind w:leftChars="0" w:left="600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1898B6C4" w14:textId="2620FD28" w:rsidR="00B00CBF" w:rsidRPr="00B00CBF" w:rsidRDefault="001F5B46" w:rsidP="00E80515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t>I</w:t>
      </w:r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>nverse design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of </w:t>
      </w:r>
      <w:proofErr w:type="spellStart"/>
      <w:r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="00F270CD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through optical simulation algorithms</w:t>
      </w:r>
    </w:p>
    <w:p w14:paraId="06E0C726" w14:textId="314226EC" w:rsidR="00B00CBF" w:rsidRDefault="00F228F5" w:rsidP="00B00CBF">
      <w:pPr>
        <w:pStyle w:val="a6"/>
        <w:numPr>
          <w:ilvl w:val="0"/>
          <w:numId w:val="15"/>
        </w:numPr>
        <w:wordWrap/>
        <w:adjustRightInd w:val="0"/>
        <w:spacing w:after="0"/>
        <w:ind w:leftChars="0" w:left="970" w:hanging="403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 blazed grating optimization through rigorous coupled-wave analysis</w:t>
      </w:r>
      <w:r w:rsidR="001823B4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E4341E">
        <w:rPr>
          <w:rFonts w:ascii="Linux Libertine Display" w:hAnsi="Linux Libertine Display" w:cs="Linux Libertine Display"/>
          <w:bCs/>
          <w:kern w:val="0"/>
          <w:szCs w:val="20"/>
        </w:rPr>
        <w:t>using automatic differentiation</w:t>
      </w:r>
    </w:p>
    <w:p w14:paraId="5A27DB81" w14:textId="256CF8B9" w:rsidR="004E4568" w:rsidRPr="001874CA" w:rsidRDefault="004E4568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 w:val="10"/>
          <w:szCs w:val="10"/>
        </w:rPr>
      </w:pPr>
    </w:p>
    <w:p w14:paraId="71C65D05" w14:textId="09DAE214" w:rsidR="00382EC8" w:rsidRPr="00382EC8" w:rsidRDefault="008267E4" w:rsidP="00FD5110">
      <w:pPr>
        <w:pStyle w:val="a6"/>
        <w:numPr>
          <w:ilvl w:val="0"/>
          <w:numId w:val="3"/>
        </w:numPr>
        <w:wordWrap/>
        <w:adjustRightInd w:val="0"/>
        <w:spacing w:after="0"/>
        <w:ind w:leftChars="100"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 w:val="22"/>
        </w:rPr>
        <w:lastRenderedPageBreak/>
        <w:t xml:space="preserve">Application to imaging system 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>/</w:t>
      </w:r>
      <w:r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3D holographic display</w:t>
      </w:r>
      <w:r w:rsidR="006157A2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/ optical neural network</w:t>
      </w:r>
    </w:p>
    <w:p w14:paraId="4F956FD6" w14:textId="77777777" w:rsidR="00993DF0" w:rsidRPr="0005665E" w:rsidRDefault="00993DF0" w:rsidP="00993DF0">
      <w:pPr>
        <w:wordWrap/>
        <w:adjustRightInd w:val="0"/>
        <w:spacing w:after="0" w:line="360" w:lineRule="auto"/>
        <w:jc w:val="center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4541AFF0" wp14:editId="0407745D">
                <wp:extent cx="5687695" cy="0"/>
                <wp:effectExtent l="0" t="0" r="27305" b="19050"/>
                <wp:docPr id="1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FA4388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yTW7AEAAB4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" strokecolor="black [3213]">
                <o:lock v:ext="edit" shapetype="f"/>
                <w10:anchorlock/>
              </v:line>
            </w:pict>
          </mc:Fallback>
        </mc:AlternateContent>
      </w:r>
    </w:p>
    <w:p w14:paraId="2039C62C" w14:textId="0CF104CA" w:rsidR="00993DF0" w:rsidRPr="0005665E" w:rsidRDefault="00993DF0" w:rsidP="00993DF0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SKILLS</w:t>
      </w:r>
    </w:p>
    <w:tbl>
      <w:tblPr>
        <w:tblStyle w:val="ab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6758"/>
      </w:tblGrid>
      <w:tr w:rsidR="001E0EF0" w:rsidRPr="0005665E" w14:paraId="3C3B075C" w14:textId="77777777" w:rsidTr="001E0EF0">
        <w:tc>
          <w:tcPr>
            <w:tcW w:w="2068" w:type="dxa"/>
          </w:tcPr>
          <w:p w14:paraId="052415E1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Numerical </w:t>
            </w:r>
          </w:p>
          <w:p w14:paraId="79106153" w14:textId="7173DE4D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simulations</w:t>
            </w:r>
          </w:p>
        </w:tc>
        <w:tc>
          <w:tcPr>
            <w:tcW w:w="6758" w:type="dxa"/>
            <w:vAlign w:val="center"/>
          </w:tcPr>
          <w:p w14:paraId="0A38F3C9" w14:textId="23A11D52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n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ear-field simulations:</w:t>
            </w:r>
          </w:p>
          <w:p w14:paraId="6A728681" w14:textId="6F32B5E6" w:rsidR="001E0EF0" w:rsidRPr="0005665E" w:rsidRDefault="00EF738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RCWA (Python</w:t>
            </w:r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0D2EB3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), </w:t>
            </w:r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FEM (COMSOL Multiphysics), FDTD (</w:t>
            </w:r>
            <w:proofErr w:type="spellStart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Lumerical</w:t>
            </w:r>
            <w:proofErr w:type="spellEnd"/>
            <w:r w:rsidR="001E0EF0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C3A20E0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1D6A73A" w14:textId="384B48BF" w:rsidR="001E0EF0" w:rsidRPr="0005665E" w:rsidRDefault="00A24D17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 xml:space="preserve">Optical </w:t>
            </w:r>
            <w:r w:rsidR="00D3408A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f</w:t>
            </w:r>
            <w:r w:rsidR="001E0EF0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ar-field simulations:</w:t>
            </w:r>
          </w:p>
          <w:p w14:paraId="3123568B" w14:textId="609BF166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Ray-optic simulation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Zemax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), Wave-optic simulation (MATLAB</w:t>
            </w:r>
            <w:r w:rsidR="00C203D7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Python</w:t>
            </w:r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, </w:t>
            </w:r>
            <w:proofErr w:type="spellStart"/>
            <w:r w:rsidR="005D436A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48CB8EEB" w14:textId="61371470" w:rsidR="001E0EF0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4BBE7B89" w14:textId="4FE97B20" w:rsidR="001E0799" w:rsidRPr="0005665E" w:rsidRDefault="006429CD" w:rsidP="001E0799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Computational optics design</w:t>
            </w:r>
            <w:r w:rsidR="001E0799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1917E93A" w14:textId="5B156AFC" w:rsidR="001E0799" w:rsidRPr="001E0799" w:rsidRDefault="006429CD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Data-driven optimization </w:t>
            </w:r>
            <w:r w:rsidR="00683686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through</w:t>
            </w:r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machine-learning framework (</w:t>
            </w:r>
            <w:proofErr w:type="spellStart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  <w:r w:rsidR="00716EE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</w:t>
            </w:r>
            <w:r w:rsidR="00CE3E2B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br/>
            </w:r>
            <w:r w:rsidR="000F3192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Inverse design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 </w:t>
            </w:r>
            <w:r w:rsidR="00592EAC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of periodic nanostructures </w:t>
            </w:r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using automatic-differentiation (</w:t>
            </w:r>
            <w:proofErr w:type="spellStart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Pytorch</w:t>
            </w:r>
            <w:proofErr w:type="spellEnd"/>
            <w:r w:rsidR="00310E65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)</w:t>
            </w:r>
          </w:p>
          <w:p w14:paraId="526A1BEF" w14:textId="77777777" w:rsidR="001E0799" w:rsidRPr="0005665E" w:rsidRDefault="001E0799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  <w:p w14:paraId="74E826F7" w14:textId="2A8D097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Programming languages &amp; tools</w:t>
            </w:r>
            <w:r w:rsidR="000F32FE"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:</w:t>
            </w:r>
          </w:p>
          <w:p w14:paraId="4B820EEB" w14:textId="3993DBC8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MATLAB, Python (</w:t>
            </w:r>
            <w:proofErr w:type="spellStart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Pytorch</w:t>
            </w:r>
            <w:proofErr w:type="spellEnd"/>
            <w:r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, ZPL (</w:t>
            </w:r>
            <w:r w:rsidR="00FB7661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 xml:space="preserve">for </w:t>
            </w:r>
            <w:proofErr w:type="spellStart"/>
            <w:r w:rsidR="00C16545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Zemax</w:t>
            </w:r>
            <w:proofErr w:type="spellEnd"/>
            <w:r w:rsidR="00156510" w:rsidRPr="0005665E"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  <w:t>)</w:t>
            </w:r>
          </w:p>
          <w:p w14:paraId="04729E99" w14:textId="0E220E0F" w:rsidR="001E0EF0" w:rsidRPr="0005665E" w:rsidRDefault="001E0EF0" w:rsidP="001E0EF0">
            <w:pPr>
              <w:wordWrap/>
              <w:adjustRightInd w:val="0"/>
              <w:ind w:left="190"/>
              <w:rPr>
                <w:rFonts w:ascii="Linux Libertine Display" w:hAnsi="Linux Libertine Display" w:cs="Linux Libertine Display"/>
                <w:bCs/>
                <w:kern w:val="0"/>
                <w:sz w:val="22"/>
              </w:rPr>
            </w:pPr>
          </w:p>
        </w:tc>
      </w:tr>
      <w:tr w:rsidR="001E0EF0" w:rsidRPr="0005665E" w14:paraId="336657B5" w14:textId="77777777" w:rsidTr="001E0EF0">
        <w:tc>
          <w:tcPr>
            <w:tcW w:w="2068" w:type="dxa"/>
          </w:tcPr>
          <w:p w14:paraId="7909076F" w14:textId="77777777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Experimental</w:t>
            </w:r>
          </w:p>
          <w:p w14:paraId="3F961B9B" w14:textId="7D826322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experiences</w:t>
            </w:r>
          </w:p>
        </w:tc>
        <w:tc>
          <w:tcPr>
            <w:tcW w:w="6758" w:type="dxa"/>
            <w:vAlign w:val="center"/>
          </w:tcPr>
          <w:p w14:paraId="19533B6B" w14:textId="20A43835" w:rsidR="00816481" w:rsidRPr="0005665E" w:rsidRDefault="00816481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Optical microscopy, Photography, Holographic display with spatial light modulator</w:t>
            </w:r>
            <w:r w:rsidR="0029756E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, Laser/LED-based experiments</w:t>
            </w:r>
          </w:p>
          <w:p w14:paraId="7CADD236" w14:textId="1627092C" w:rsidR="001E0EF0" w:rsidRPr="0005665E" w:rsidRDefault="001E0EF0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1E0EF0" w:rsidRPr="0005665E" w14:paraId="0E70E97B" w14:textId="77777777" w:rsidTr="001E0EF0">
        <w:tc>
          <w:tcPr>
            <w:tcW w:w="2068" w:type="dxa"/>
          </w:tcPr>
          <w:p w14:paraId="783F786B" w14:textId="36244689" w:rsidR="001E0EF0" w:rsidRPr="0005665E" w:rsidRDefault="00A45E66" w:rsidP="001E0EF0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Device fabrication</w:t>
            </w:r>
          </w:p>
        </w:tc>
        <w:tc>
          <w:tcPr>
            <w:tcW w:w="6758" w:type="dxa"/>
            <w:vAlign w:val="center"/>
          </w:tcPr>
          <w:p w14:paraId="6F887D32" w14:textId="6BB08BA3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Nanofabrication:</w:t>
            </w:r>
          </w:p>
          <w:p w14:paraId="6EE9EAFE" w14:textId="3D9E328F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Focused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i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 xml:space="preserve">on </w:t>
            </w:r>
            <w:r w:rsidR="00065D73"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b</w:t>
            </w: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eam (FIB) milling, Electron beam lithography, Photolithography (Aligner, Maskless lithography), Electron beam evaporator, Plasma-enhanced chemical vapor deposition (PECVD), Reactive ion etching (RIE)</w:t>
            </w:r>
          </w:p>
          <w:p w14:paraId="3BAD3F56" w14:textId="0063AB8D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  <w:p w14:paraId="0AB8E384" w14:textId="02A6B118" w:rsidR="004C19B3" w:rsidRPr="0005665E" w:rsidRDefault="004C19B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Cs w:val="20"/>
              </w:rPr>
              <w:t>Measurement:</w:t>
            </w:r>
          </w:p>
          <w:p w14:paraId="4FE49274" w14:textId="33068579" w:rsidR="004C19B3" w:rsidRPr="0005665E" w:rsidRDefault="00065D73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Scanning electron microscope (SEM), Ellipsometry</w:t>
            </w:r>
          </w:p>
          <w:p w14:paraId="35FB8D85" w14:textId="28B2D455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</w:p>
        </w:tc>
      </w:tr>
      <w:tr w:rsidR="00A45E66" w:rsidRPr="0005665E" w14:paraId="6C48986C" w14:textId="77777777" w:rsidTr="001E0EF0">
        <w:tc>
          <w:tcPr>
            <w:tcW w:w="2068" w:type="dxa"/>
          </w:tcPr>
          <w:p w14:paraId="37FCF504" w14:textId="4C4A4370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</w:pPr>
            <w:r w:rsidRPr="0005665E">
              <w:rPr>
                <w:rFonts w:ascii="Linux Libertine Display" w:hAnsi="Linux Libertine Display" w:cs="Linux Libertine Display"/>
                <w:b/>
                <w:bCs/>
                <w:kern w:val="0"/>
                <w:sz w:val="22"/>
              </w:rPr>
              <w:t>Languages</w:t>
            </w:r>
          </w:p>
        </w:tc>
        <w:tc>
          <w:tcPr>
            <w:tcW w:w="6758" w:type="dxa"/>
            <w:vAlign w:val="center"/>
          </w:tcPr>
          <w:p w14:paraId="57A269F3" w14:textId="77777777" w:rsidR="00A45E66" w:rsidRPr="0005665E" w:rsidRDefault="00A45E66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  <w:r w:rsidRPr="0005665E"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  <w:t>Korean (Native) / English (Fluent)</w:t>
            </w:r>
          </w:p>
          <w:p w14:paraId="7E505E8F" w14:textId="49DA52AC" w:rsidR="0036090B" w:rsidRPr="0005665E" w:rsidRDefault="0036090B" w:rsidP="00A45E66">
            <w:pPr>
              <w:wordWrap/>
              <w:adjustRightInd w:val="0"/>
              <w:rPr>
                <w:rFonts w:ascii="Linux Libertine Display" w:hAnsi="Linux Libertine Display" w:cs="Linux Libertine Display"/>
                <w:bCs/>
                <w:kern w:val="0"/>
                <w:szCs w:val="20"/>
              </w:rPr>
            </w:pPr>
          </w:p>
        </w:tc>
      </w:tr>
    </w:tbl>
    <w:p w14:paraId="3A98B908" w14:textId="0B3BC4A1" w:rsidR="00C71A29" w:rsidRPr="0005665E" w:rsidRDefault="00C71A29" w:rsidP="00C71A29">
      <w:pPr>
        <w:wordWrap/>
        <w:adjustRightInd w:val="0"/>
        <w:spacing w:after="0" w:line="240" w:lineRule="auto"/>
        <w:jc w:val="left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7B15BDC6" wp14:editId="0C1E592E">
                <wp:extent cx="5687695" cy="0"/>
                <wp:effectExtent l="0" t="0" r="27305" b="19050"/>
                <wp:docPr id="6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247AFB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HP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Z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mwhHP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0FFF3755" w14:textId="77777777" w:rsidR="00C71A29" w:rsidRPr="0005665E" w:rsidRDefault="00C71A29" w:rsidP="00C71A29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RESEARCH EXPERIENCE </w:t>
      </w:r>
      <w:r w:rsidRPr="0005665E">
        <w:rPr>
          <w:rFonts w:ascii="Linux Libertine Display" w:hAnsi="Linux Libertine Display" w:cs="Linux Libertine Display"/>
          <w:b/>
          <w:bCs/>
          <w:i/>
          <w:kern w:val="0"/>
          <w:sz w:val="28"/>
          <w:szCs w:val="28"/>
        </w:rPr>
        <w:t>- Projects</w:t>
      </w:r>
    </w:p>
    <w:p w14:paraId="3C00CBA5" w14:textId="77777777" w:rsidR="00FF7489" w:rsidRPr="00FF7489" w:rsidRDefault="004D3C2C" w:rsidP="00904CD8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Metalens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planar optic system for </w:t>
      </w:r>
      <w:r w:rsidR="00AE4FCE"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ultra-slim camera module</w:t>
      </w:r>
    </w:p>
    <w:p w14:paraId="1E7D8434" w14:textId="598427E8" w:rsidR="00FF7489" w:rsidRDefault="00D01D3A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</w:t>
      </w:r>
      <w:r w:rsidR="00D73472">
        <w:rPr>
          <w:rFonts w:ascii="Linux Libertine Display" w:hAnsi="Linux Libertine Display" w:cs="Linux Libertine Display"/>
          <w:bCs/>
          <w:kern w:val="0"/>
          <w:szCs w:val="20"/>
        </w:rPr>
        <w:t>,</w:t>
      </w:r>
      <w:r w:rsidR="00C5075C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40019D" w:rsidRPr="00FF7489">
        <w:rPr>
          <w:rFonts w:ascii="Linux Libertine Display" w:hAnsi="Linux Libertine Display" w:cs="Linux Libertine Display"/>
          <w:bCs/>
          <w:kern w:val="0"/>
          <w:szCs w:val="20"/>
        </w:rPr>
        <w:t>Samsung Science &amp; Technology Foundation</w:t>
      </w:r>
    </w:p>
    <w:p w14:paraId="3F5056CA" w14:textId="54C67062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 xml:space="preserve">Jun. 2020 – </w:t>
      </w:r>
      <w:r w:rsidR="008135E7">
        <w:rPr>
          <w:rFonts w:ascii="Linux Libertine Display" w:hAnsi="Linux Libertine Display" w:cs="Linux Libertine Display"/>
          <w:bCs/>
          <w:kern w:val="0"/>
          <w:szCs w:val="20"/>
        </w:rPr>
        <w:t>July. 2023</w:t>
      </w:r>
    </w:p>
    <w:p w14:paraId="24386074" w14:textId="77777777" w:rsidR="00FC22E9" w:rsidRPr="00FF7489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089EA14C" w14:textId="77777777" w:rsidR="00FF7489" w:rsidRPr="00FF7489" w:rsidRDefault="00AB4448" w:rsidP="00B87C31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Improvement of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μLED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optical characteristics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technology.</w:t>
      </w:r>
    </w:p>
    <w:p w14:paraId="00B84C79" w14:textId="77777777" w:rsidR="00FF7489" w:rsidRDefault="00AB4448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 Samsung Displa</w:t>
      </w:r>
      <w:r w:rsidR="00FF7489">
        <w:rPr>
          <w:rFonts w:ascii="Linux Libertine Display" w:hAnsi="Linux Libertine Display" w:cs="Linux Libertine Display"/>
          <w:bCs/>
          <w:kern w:val="0"/>
          <w:szCs w:val="20"/>
        </w:rPr>
        <w:t>y</w:t>
      </w:r>
    </w:p>
    <w:p w14:paraId="56281E25" w14:textId="0D61EC70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2021 – Feb. 2023</w:t>
      </w:r>
    </w:p>
    <w:p w14:paraId="25A677C5" w14:textId="77777777" w:rsidR="00AB4448" w:rsidRPr="0005665E" w:rsidRDefault="00AB4448" w:rsidP="005C5E53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</w:p>
    <w:p w14:paraId="402EA3E9" w14:textId="77777777" w:rsidR="00FF7489" w:rsidRPr="00FF7489" w:rsidRDefault="001C172D" w:rsidP="000E658E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Research for integrated meta-photonics system and its application to mobile real-time 3D imaging</w:t>
      </w:r>
    </w:p>
    <w:p w14:paraId="1079B3B6" w14:textId="77777777" w:rsidR="00FF7489" w:rsidRDefault="005C5E53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Researcher, </w:t>
      </w:r>
      <w:r w:rsidR="00CC2DE8" w:rsidRPr="00FF7489">
        <w:rPr>
          <w:rFonts w:ascii="Linux Libertine Display" w:hAnsi="Linux Libertine Display" w:cs="Linux Libertine Display"/>
          <w:bCs/>
          <w:kern w:val="0"/>
          <w:szCs w:val="20"/>
        </w:rPr>
        <w:t>National Research Foundation of Korea</w:t>
      </w:r>
    </w:p>
    <w:p w14:paraId="47FA4C97" w14:textId="7F30DC20" w:rsidR="0024179D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Mar. 2020 - November. 2022</w:t>
      </w:r>
    </w:p>
    <w:p w14:paraId="73E35707" w14:textId="77777777" w:rsidR="00FC22E9" w:rsidRPr="0005665E" w:rsidRDefault="00FC22E9" w:rsidP="00FC22E9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b/>
          <w:bCs/>
          <w:kern w:val="0"/>
          <w:sz w:val="22"/>
        </w:rPr>
      </w:pPr>
    </w:p>
    <w:p w14:paraId="6DE5D8EA" w14:textId="77777777" w:rsidR="00FF7489" w:rsidRPr="00FF7489" w:rsidRDefault="00CC2DE8" w:rsidP="0081649A">
      <w:pPr>
        <w:pStyle w:val="a6"/>
        <w:numPr>
          <w:ilvl w:val="0"/>
          <w:numId w:val="11"/>
        </w:numPr>
        <w:wordWrap/>
        <w:adjustRightInd w:val="0"/>
        <w:spacing w:after="0" w:line="240" w:lineRule="auto"/>
        <w:ind w:leftChars="10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Development of virtual reality technology using </w:t>
      </w:r>
      <w:proofErr w:type="spellStart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>metasurface</w:t>
      </w:r>
      <w:proofErr w:type="spellEnd"/>
      <w:r w:rsidRPr="00FF7489">
        <w:rPr>
          <w:rFonts w:ascii="Linux Libertine Display" w:hAnsi="Linux Libertine Display" w:cs="Linux Libertine Display"/>
          <w:b/>
          <w:bCs/>
          <w:kern w:val="0"/>
          <w:sz w:val="22"/>
        </w:rPr>
        <w:t xml:space="preserve"> optics</w:t>
      </w:r>
    </w:p>
    <w:p w14:paraId="35BCF9DD" w14:textId="77777777" w:rsidR="00FF7489" w:rsidRDefault="00C71A2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Cs/>
          <w:kern w:val="0"/>
          <w:szCs w:val="20"/>
        </w:rPr>
      </w:pPr>
      <w:r w:rsidRPr="00FF7489">
        <w:rPr>
          <w:rFonts w:ascii="Linux Libertine Display" w:hAnsi="Linux Libertine Display" w:cs="Linux Libertine Display"/>
          <w:bCs/>
          <w:kern w:val="0"/>
          <w:szCs w:val="20"/>
        </w:rPr>
        <w:t>Researcher,</w:t>
      </w:r>
      <w:r w:rsidR="00602681" w:rsidRPr="00FF7489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BA07BC" w:rsidRPr="00FF7489">
        <w:rPr>
          <w:rFonts w:ascii="Linux Libertine Display" w:hAnsi="Linux Libertine Display" w:cs="Linux Libertine Display"/>
          <w:bCs/>
          <w:kern w:val="0"/>
          <w:szCs w:val="20"/>
        </w:rPr>
        <w:t>Samsung Display</w:t>
      </w:r>
    </w:p>
    <w:p w14:paraId="7507923D" w14:textId="3CEEF1BF" w:rsidR="00FC22E9" w:rsidRPr="006D5D0F" w:rsidRDefault="00FC22E9" w:rsidP="00FF7489">
      <w:pPr>
        <w:pStyle w:val="a6"/>
        <w:wordWrap/>
        <w:adjustRightInd w:val="0"/>
        <w:spacing w:after="0" w:line="240" w:lineRule="auto"/>
        <w:ind w:leftChars="0" w:left="60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6D5D0F">
        <w:rPr>
          <w:rFonts w:ascii="Linux Libertine Display" w:hAnsi="Linux Libertine Display" w:cs="Linux Libertine Display"/>
          <w:bCs/>
          <w:kern w:val="0"/>
          <w:szCs w:val="20"/>
        </w:rPr>
        <w:t>March. 2020 – Feb. 2021</w:t>
      </w:r>
    </w:p>
    <w:p w14:paraId="4407F7AA" w14:textId="77777777" w:rsidR="0036090B" w:rsidRPr="0005665E" w:rsidRDefault="0036090B" w:rsidP="00EE46A2">
      <w:pPr>
        <w:wordWrap/>
        <w:adjustRightInd w:val="0"/>
        <w:spacing w:after="0" w:line="240" w:lineRule="auto"/>
        <w:ind w:leftChars="100" w:left="200"/>
        <w:rPr>
          <w:rFonts w:ascii="Linux Libertine Display" w:hAnsi="Linux Libertine Display" w:cs="Linux Libertine Display"/>
          <w:kern w:val="0"/>
          <w:szCs w:val="20"/>
        </w:rPr>
      </w:pPr>
    </w:p>
    <w:p w14:paraId="2E610B8D" w14:textId="77777777" w:rsidR="009D7DCA" w:rsidRPr="0005665E" w:rsidRDefault="009D7DCA" w:rsidP="009D7DC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0350041E" wp14:editId="2FBAB489">
                <wp:extent cx="5687695" cy="0"/>
                <wp:effectExtent l="0" t="0" r="27305" b="19050"/>
                <wp:docPr id="13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32A83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p w14:paraId="5C04FC9C" w14:textId="423F7CAD" w:rsidR="00C6585A" w:rsidRPr="0005665E" w:rsidRDefault="009D7DCA" w:rsidP="009D7DC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HONOR AND AWARDS</w:t>
      </w:r>
    </w:p>
    <w:p w14:paraId="4DE79324" w14:textId="189EE01A" w:rsidR="00717958" w:rsidRPr="0005665E" w:rsidRDefault="00D661C0" w:rsidP="00717958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>
        <w:rPr>
          <w:rFonts w:ascii="Linux Libertine Display" w:hAnsi="Linux Libertine Display" w:cs="Linux Libertine Display"/>
          <w:b/>
          <w:bCs/>
          <w:kern w:val="0"/>
          <w:szCs w:val="20"/>
        </w:rPr>
        <w:t>Seoul National University Joint International Research Gran</w:t>
      </w:r>
      <w:r w:rsidR="005408B0">
        <w:rPr>
          <w:rFonts w:ascii="Linux Libertine Display" w:hAnsi="Linux Libertine Display" w:cs="Linux Libertine Display"/>
          <w:b/>
          <w:bCs/>
          <w:kern w:val="0"/>
          <w:szCs w:val="20"/>
        </w:rPr>
        <w:t>t</w:t>
      </w:r>
    </w:p>
    <w:p w14:paraId="57CF66F0" w14:textId="34995C74" w:rsidR="00BE061A" w:rsidRPr="00D661C0" w:rsidRDefault="00717958" w:rsidP="00D661C0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</w:t>
      </w:r>
      <w:r>
        <w:rPr>
          <w:rFonts w:ascii="Linux Libertine Display" w:hAnsi="Linux Libertine Display" w:cs="Linux Libertine Display"/>
          <w:bCs/>
          <w:kern w:val="0"/>
          <w:szCs w:val="20"/>
        </w:rPr>
        <w:t>eoul National University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, 2023.</w:t>
      </w:r>
    </w:p>
    <w:p w14:paraId="5DB726E3" w14:textId="390D8C62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9E5EB8">
        <w:rPr>
          <w:rFonts w:ascii="Linux Libertine Display" w:hAnsi="Linux Libertine Display" w:cs="Linux Libertine Display"/>
          <w:b/>
          <w:bCs/>
          <w:kern w:val="0"/>
          <w:szCs w:val="20"/>
        </w:rPr>
        <w:lastRenderedPageBreak/>
        <w:t>Silver Prize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, Samsung Display Industry-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Academia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</w:t>
      </w:r>
      <w:r w:rsidR="006605BA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Technical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 Paper Awards</w:t>
      </w:r>
    </w:p>
    <w:p w14:paraId="565BADE0" w14:textId="3E09FB70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Samsung Display, 2023.</w:t>
      </w:r>
    </w:p>
    <w:p w14:paraId="485771D7" w14:textId="71FD1BD1" w:rsidR="007B2B4D" w:rsidRPr="0005665E" w:rsidRDefault="007B2B4D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Scholarship of Foundation for SNU ECE - Kim Jung </w:t>
      </w:r>
      <w:proofErr w:type="spellStart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>Sik</w:t>
      </w:r>
      <w:proofErr w:type="spellEnd"/>
      <w:r w:rsidRPr="0005665E">
        <w:rPr>
          <w:rFonts w:ascii="Linux Libertine Display" w:hAnsi="Linux Libertine Display" w:cs="Linux Libertine Display"/>
          <w:b/>
          <w:color w:val="262626"/>
          <w:kern w:val="0"/>
          <w:szCs w:val="20"/>
        </w:rPr>
        <w:t xml:space="preserve"> Fund</w:t>
      </w:r>
    </w:p>
    <w:p w14:paraId="16211D62" w14:textId="1FFFD56D" w:rsidR="007B2B4D" w:rsidRPr="0005665E" w:rsidRDefault="007B2B4D" w:rsidP="00B00CBF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Seoul National University, 2021.</w:t>
      </w:r>
    </w:p>
    <w:p w14:paraId="50F544CE" w14:textId="5DD4D0B4" w:rsidR="00EF35F1" w:rsidRPr="0005665E" w:rsidRDefault="00EF35F1" w:rsidP="00B00CBF">
      <w:pPr>
        <w:pStyle w:val="a6"/>
        <w:numPr>
          <w:ilvl w:val="0"/>
          <w:numId w:val="9"/>
        </w:numPr>
        <w:wordWrap/>
        <w:adjustRightInd w:val="0"/>
        <w:spacing w:after="0" w:line="360" w:lineRule="auto"/>
        <w:ind w:leftChars="0" w:left="600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Best Poster </w:t>
      </w:r>
      <w:r w:rsidR="009F32F0"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 xml:space="preserve">Paper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0"/>
        </w:rPr>
        <w:t>Awards</w:t>
      </w:r>
    </w:p>
    <w:p w14:paraId="669D7382" w14:textId="4A9FAEF9" w:rsidR="00C355CB" w:rsidRPr="0005665E" w:rsidRDefault="009F32F0" w:rsidP="00FB16D3">
      <w:pPr>
        <w:wordWrap/>
        <w:adjustRightInd w:val="0"/>
        <w:spacing w:after="0" w:line="360" w:lineRule="auto"/>
        <w:ind w:left="600"/>
        <w:jc w:val="left"/>
        <w:outlineLvl w:val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Optics and Photonics Congress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05665E">
        <w:rPr>
          <w:rFonts w:ascii="Linux Libertine Display" w:hAnsi="Linux Libertine Display" w:cs="Linux Libertine Display"/>
          <w:bCs/>
          <w:kern w:val="0"/>
          <w:szCs w:val="20"/>
        </w:rPr>
        <w:t>Jeju</w:t>
      </w:r>
      <w:r w:rsidR="00A76763" w:rsidRPr="0005665E">
        <w:rPr>
          <w:rFonts w:ascii="Linux Libertine Display" w:hAnsi="Linux Libertine Display" w:cs="Linux Libertine Display"/>
          <w:bCs/>
          <w:kern w:val="0"/>
          <w:szCs w:val="20"/>
        </w:rPr>
        <w:t>, South Korea, 2021</w:t>
      </w:r>
      <w:r w:rsidR="007B2B4D" w:rsidRPr="0005665E">
        <w:rPr>
          <w:rFonts w:ascii="Linux Libertine Display" w:hAnsi="Linux Libertine Display" w:cs="Linux Libertine Display"/>
          <w:bCs/>
          <w:kern w:val="0"/>
          <w:szCs w:val="20"/>
        </w:rPr>
        <w:t>.</w:t>
      </w:r>
    </w:p>
    <w:p w14:paraId="6C5D804E" w14:textId="77777777" w:rsidR="00C6585A" w:rsidRPr="0005665E" w:rsidRDefault="00C6585A" w:rsidP="00C6585A">
      <w:pPr>
        <w:wordWrap/>
        <w:adjustRightInd w:val="0"/>
        <w:spacing w:after="0" w:line="24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noProof/>
          <w:kern w:val="0"/>
          <w:szCs w:val="20"/>
        </w:rPr>
        <mc:AlternateContent>
          <mc:Choice Requires="wps">
            <w:drawing>
              <wp:inline distT="0" distB="0" distL="0" distR="0" wp14:anchorId="28ACCA1C" wp14:editId="07D25297">
                <wp:extent cx="5687695" cy="0"/>
                <wp:effectExtent l="0" t="0" r="27305" b="19050"/>
                <wp:docPr id="9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60165C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" strokecolor="windowText">
                <o:lock v:ext="edit" shapetype="f"/>
                <w10:anchorlock/>
              </v:line>
            </w:pict>
          </mc:Fallback>
        </mc:AlternateContent>
      </w:r>
    </w:p>
    <w:p w14:paraId="5A1018A3" w14:textId="73CE8697" w:rsidR="00090E0D" w:rsidRPr="00B00CBF" w:rsidRDefault="00090E0D" w:rsidP="00090E0D">
      <w:pPr>
        <w:wordWrap/>
        <w:adjustRightInd w:val="0"/>
        <w:spacing w:after="0" w:line="360" w:lineRule="auto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r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3D2A4F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</w:t>
      </w:r>
      <w:r w:rsidR="00F520B8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 </w:t>
      </w:r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proofErr w:type="gramStart"/>
      <w:r w:rsidR="00EA45C7" w:rsidRPr="00B00CBF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</w:t>
      </w:r>
      <w:proofErr w:type="gramEnd"/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 xml:space="preserve"> Author (</w:t>
      </w:r>
      <w:r w:rsidR="00766467">
        <w:rPr>
          <w:rFonts w:ascii="Linux Libertine Display" w:hAnsi="Linux Libertine Display" w:cs="Linux Libertine Display"/>
          <w:bCs/>
          <w:kern w:val="0"/>
          <w:sz w:val="24"/>
          <w:szCs w:val="24"/>
        </w:rPr>
        <w:t>3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4599197E" w14:textId="36E18D9C" w:rsidR="007E289B" w:rsidRPr="00B00CBF" w:rsidRDefault="007E289B" w:rsidP="007E289B">
      <w:pPr>
        <w:wordWrap/>
        <w:adjustRightInd w:val="0"/>
        <w:spacing w:after="0" w:line="360" w:lineRule="auto"/>
        <w:jc w:val="right"/>
        <w:rPr>
          <w:rFonts w:ascii="Linux Libertine Display" w:hAnsi="Linux Libertine Display" w:cs="Linux Libertine Display"/>
          <w:b/>
          <w:bCs/>
          <w:kern w:val="0"/>
          <w:sz w:val="24"/>
          <w:szCs w:val="24"/>
        </w:rPr>
      </w:pPr>
      <w:proofErr w:type="gramStart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† :</w:t>
      </w:r>
      <w:proofErr w:type="gramEnd"/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equal contribution</w:t>
      </w:r>
    </w:p>
    <w:p w14:paraId="594BD6B5" w14:textId="26DF1DA2" w:rsidR="00075313" w:rsidRPr="00B00CBF" w:rsidRDefault="00D50156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Y. Kim,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G.</w:t>
      </w:r>
      <w:r w:rsidR="002778A8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-Y. Lee, J. Sung, J. Jang, </w:t>
      </w:r>
      <w:r w:rsidR="00564E16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and 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B. Lee,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 xml:space="preserve"> </w:t>
      </w:r>
      <w:r w:rsidRPr="005F50CE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“</w:t>
      </w:r>
      <w:hyperlink r:id="rId13" w:history="1">
        <w:r w:rsidRPr="00B00CBF">
          <w:rPr>
            <w:rStyle w:val="a3"/>
            <w:rFonts w:ascii="Linux Libertine Display" w:hAnsi="Linux Libertine Display" w:cs="Linux Libertine Display"/>
            <w:color w:val="1F497D" w:themeColor="text2"/>
            <w:szCs w:val="20"/>
            <w:shd w:val="clear" w:color="auto" w:fill="FFFFFF"/>
          </w:rPr>
          <w:t>Spiral Metalens for Phase Contrast Imaging</w:t>
        </w:r>
      </w:hyperlink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 xml:space="preserve">,” </w:t>
      </w:r>
      <w:r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</w:rPr>
        <w:t>Advanced Functional Materials</w:t>
      </w:r>
      <w:r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</w:rPr>
        <w:t>, vol. 32, no. 5, pp. 2106050, 2022.</w:t>
      </w:r>
    </w:p>
    <w:p w14:paraId="6E15168E" w14:textId="645CDD08" w:rsidR="00075313" w:rsidRDefault="00075313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S.</w:t>
      </w:r>
      <w:r w:rsidR="002778A8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-W. Nam</w:t>
      </w:r>
      <w:r w:rsidR="008776CA" w:rsidRPr="00B00CBF">
        <w:rPr>
          <w:rFonts w:ascii="Linux Libertine Display" w:hAnsi="Linux Libertine Display" w:cs="Linux Libertine Display"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Y. Kim</w:t>
      </w:r>
      <w:r w:rsidR="008776CA" w:rsidRPr="00B00CBF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 w:rsidRPr="00B00CBF">
        <w:rPr>
          <w:rFonts w:ascii="Linux Libertine Display" w:hAnsi="Linux Libertine Display" w:cs="Linux Libertine Display"/>
          <w:bCs/>
          <w:kern w:val="0"/>
          <w:szCs w:val="20"/>
        </w:rPr>
        <w:t>, D. Kim, and Y. Jeong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, “</w:t>
      </w:r>
      <w:hyperlink r:id="rId14" w:history="1">
        <w:r w:rsidR="0077157E" w:rsidRPr="00B00CBF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0"/>
          </w:rPr>
          <w:t>Depolarized Holography with Polarization-multiplexing Metasurface</w:t>
        </w:r>
      </w:hyperlink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,” 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ACM Transactions on Graphics (SIGGRAPH A</w:t>
      </w:r>
      <w:r w:rsidR="005F50CE">
        <w:rPr>
          <w:rFonts w:ascii="Linux Libertine Display" w:hAnsi="Linux Libertine Display" w:cs="Linux Libertine Display"/>
          <w:b/>
          <w:bCs/>
          <w:kern w:val="0"/>
          <w:szCs w:val="20"/>
        </w:rPr>
        <w:t>sia</w:t>
      </w:r>
      <w:r w:rsidR="0077157E" w:rsidRPr="00B00CBF">
        <w:rPr>
          <w:rFonts w:ascii="Linux Libertine Display" w:hAnsi="Linux Libertine Display" w:cs="Linux Libertine Display"/>
          <w:b/>
          <w:bCs/>
          <w:kern w:val="0"/>
          <w:szCs w:val="20"/>
        </w:rPr>
        <w:t>)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vol. 42, no. 6, </w:t>
      </w:r>
      <w:r w:rsidR="00424878" w:rsidRPr="00B00CBF">
        <w:rPr>
          <w:rFonts w:ascii="Linux Libertine Display" w:hAnsi="Linux Libertine Display" w:cs="Linux Libertine Display"/>
          <w:bCs/>
          <w:kern w:val="0"/>
          <w:szCs w:val="20"/>
        </w:rPr>
        <w:t>article 200,</w:t>
      </w:r>
      <w:r w:rsidR="008A2F47" w:rsidRPr="00B00CBF">
        <w:rPr>
          <w:rFonts w:ascii="Linux Libertine Display" w:hAnsi="Linux Libertine Display" w:cs="Linux Libertine Display"/>
          <w:bCs/>
          <w:kern w:val="0"/>
          <w:szCs w:val="20"/>
        </w:rPr>
        <w:t xml:space="preserve"> </w:t>
      </w:r>
      <w:r w:rsidR="0077157E" w:rsidRPr="00B00CBF">
        <w:rPr>
          <w:rFonts w:ascii="Linux Libertine Display" w:hAnsi="Linux Libertine Display" w:cs="Linux Libertine Display"/>
          <w:bCs/>
          <w:kern w:val="0"/>
          <w:szCs w:val="20"/>
        </w:rPr>
        <w:t>2023.</w:t>
      </w:r>
    </w:p>
    <w:p w14:paraId="6DBC75B3" w14:textId="201FB021" w:rsidR="00470A47" w:rsidRPr="00B00CBF" w:rsidRDefault="00470A47" w:rsidP="00B00CBF">
      <w:pPr>
        <w:pStyle w:val="a6"/>
        <w:numPr>
          <w:ilvl w:val="0"/>
          <w:numId w:val="16"/>
        </w:numPr>
        <w:wordWrap/>
        <w:adjustRightInd w:val="0"/>
        <w:spacing w:after="0" w:line="360" w:lineRule="auto"/>
        <w:ind w:leftChars="0"/>
        <w:rPr>
          <w:rFonts w:ascii="Linux Libertine Display" w:hAnsi="Linux Libertine Display" w:cs="Linux Libertine Display"/>
          <w:bCs/>
          <w:kern w:val="0"/>
          <w:szCs w:val="20"/>
        </w:rPr>
      </w:pPr>
      <w:r w:rsidRPr="00470A47">
        <w:rPr>
          <w:rFonts w:ascii="Linux Libertine Display" w:hAnsi="Linux Libertine Display" w:cs="Linux Libertine Display"/>
          <w:b/>
          <w:kern w:val="0"/>
          <w:szCs w:val="20"/>
        </w:rPr>
        <w:t>Y. Kim</w:t>
      </w:r>
      <w:r w:rsidRPr="00470A47">
        <w:rPr>
          <w:rFonts w:ascii="Linux Libertine Display" w:hAnsi="Linux Libertine Display" w:cs="Linux Libertine Display"/>
          <w:b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>, T. Choi</w:t>
      </w:r>
      <w:r w:rsidRPr="00470A47">
        <w:rPr>
          <w:rFonts w:ascii="Linux Libertine Display" w:hAnsi="Linux Libertine Display" w:cs="Linux Libertine Display"/>
          <w:bCs/>
          <w:color w:val="000000"/>
          <w:szCs w:val="20"/>
          <w:shd w:val="clear" w:color="auto" w:fill="FFFFFF"/>
          <w:vertAlign w:val="superscript"/>
        </w:rPr>
        <w:t>†</w:t>
      </w:r>
      <w:r>
        <w:rPr>
          <w:rFonts w:ascii="Linux Libertine Display" w:hAnsi="Linux Libertine Display" w:cs="Linux Libertine Display"/>
          <w:bCs/>
          <w:kern w:val="0"/>
          <w:szCs w:val="20"/>
        </w:rPr>
        <w:t xml:space="preserve">, </w:t>
      </w:r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G.-Y. Lee, C. Kim, J. Bang, J. Jang, Y. Jeong, and B. Lee, “</w:t>
      </w:r>
      <w:proofErr w:type="spellStart"/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Metasurface</w:t>
      </w:r>
      <w:proofErr w:type="spellEnd"/>
      <w:r w:rsidR="00CF00BE">
        <w:rPr>
          <w:rFonts w:ascii="Linux Libertine Display" w:hAnsi="Linux Libertine Display" w:cs="Linux Libertine Display"/>
          <w:bCs/>
          <w:kern w:val="0"/>
          <w:szCs w:val="20"/>
        </w:rPr>
        <w:t xml:space="preserve"> Folded Lens System for Ultrathin Cameras,” </w:t>
      </w:r>
      <w:r w:rsidR="00CF00BE" w:rsidRPr="00202A83">
        <w:rPr>
          <w:rFonts w:ascii="Linux Libertine Display" w:hAnsi="Linux Libertine Display" w:cs="Linux Libertine Display"/>
          <w:b/>
          <w:kern w:val="0"/>
          <w:szCs w:val="20"/>
        </w:rPr>
        <w:t>Science Advances</w:t>
      </w:r>
      <w:r w:rsidR="00CF00BE">
        <w:rPr>
          <w:rFonts w:ascii="Linux Libertine Display" w:hAnsi="Linux Libertine Display" w:cs="Linux Libertine Display"/>
          <w:bCs/>
          <w:kern w:val="0"/>
          <w:szCs w:val="20"/>
        </w:rPr>
        <w:t>, 2024. (Accepted)</w:t>
      </w:r>
    </w:p>
    <w:p w14:paraId="2EE716BB" w14:textId="5DE67B4D" w:rsidR="00556CA5" w:rsidRPr="0005665E" w:rsidRDefault="00C6585A" w:rsidP="0036090B">
      <w:pPr>
        <w:pStyle w:val="a6"/>
        <w:wordWrap/>
        <w:adjustRightInd w:val="0"/>
        <w:spacing w:after="0" w:line="360" w:lineRule="auto"/>
        <w:ind w:leftChars="0" w:left="0"/>
        <w:jc w:val="left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2AB72A19" wp14:editId="4FD6C03F">
                <wp:extent cx="5687695" cy="0"/>
                <wp:effectExtent l="0" t="0" r="27305" b="19050"/>
                <wp:docPr id="8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BF7A7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DxQihE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25FBD7A" w14:textId="6FC268BE" w:rsidR="00090E0D" w:rsidRPr="0005665E" w:rsidRDefault="00090E0D" w:rsidP="00090E0D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i/>
          <w:kern w:val="0"/>
          <w:sz w:val="24"/>
          <w:szCs w:val="24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JOURNAL PUBLICATIONS</w:t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1B1FCF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6A09D9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 </w:t>
      </w:r>
      <w:r w:rsidR="00211F1B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 xml:space="preserve"> </w:t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</w:r>
      <w:r w:rsidR="00EA45C7" w:rsidRPr="0005665E">
        <w:rPr>
          <w:rFonts w:ascii="Linux Libertine Display" w:hAnsi="Linux Libertine Display" w:cs="Linux Libertine Display"/>
          <w:b/>
          <w:bCs/>
          <w:kern w:val="0"/>
          <w:sz w:val="27"/>
          <w:szCs w:val="27"/>
        </w:rPr>
        <w:tab/>
        <w:t xml:space="preserve">   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Co-Author (</w:t>
      </w:r>
      <w:r w:rsidR="00766467">
        <w:rPr>
          <w:rFonts w:ascii="Linux Libertine Display" w:hAnsi="Linux Libertine Display" w:cs="Linux Libertine Display"/>
          <w:bCs/>
          <w:kern w:val="0"/>
          <w:sz w:val="24"/>
          <w:szCs w:val="24"/>
        </w:rPr>
        <w:t>6</w:t>
      </w:r>
      <w:r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D73256" w14:textId="578D84CA" w:rsidR="00D91A32" w:rsidRPr="0005665E" w:rsidRDefault="00A15C7E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S.-J. Kim, C. Kim,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Jeong, S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Choi, W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Han, J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Kim, </w:t>
      </w:r>
      <w:r w:rsidR="002221E2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and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B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.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Lee,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“</w:t>
      </w:r>
      <w:hyperlink r:id="rId15" w:history="1">
        <w:r w:rsidRPr="00FC7973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Dielectric metalens: properties and three-dimensional imaging applications</w:t>
        </w:r>
      </w:hyperlink>
      <w:r w:rsidR="006C5B54" w:rsidRPr="0005665E">
        <w:rPr>
          <w:rFonts w:ascii="Linux Libertine Display" w:hAnsi="Linux Libertine Display" w:cs="Linux Libertine Display"/>
          <w:bCs/>
          <w:kern w:val="0"/>
          <w:szCs w:val="28"/>
        </w:rPr>
        <w:t>,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” </w:t>
      </w:r>
      <w:r w:rsidR="00D91A32" w:rsidRPr="003E2946">
        <w:rPr>
          <w:rFonts w:ascii="Linux Libertine Display" w:hAnsi="Linux Libertine Display" w:cs="Linux Libertine Display"/>
          <w:b/>
          <w:bCs/>
          <w:kern w:val="0"/>
          <w:szCs w:val="28"/>
        </w:rPr>
        <w:t>Sensors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vol.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21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no. 13, pp. 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4584</w:t>
      </w:r>
      <w:r w:rsidR="00D831E3" w:rsidRPr="0005665E">
        <w:rPr>
          <w:rFonts w:ascii="Linux Libertine Display" w:hAnsi="Linux Libertine Display" w:cs="Linux Libertine Display"/>
          <w:bCs/>
          <w:kern w:val="0"/>
          <w:szCs w:val="28"/>
        </w:rPr>
        <w:t>, 202</w:t>
      </w:r>
      <w:r w:rsidR="00D91A32" w:rsidRPr="0005665E">
        <w:rPr>
          <w:rFonts w:ascii="Linux Libertine Display" w:hAnsi="Linux Libertine Display" w:cs="Linux Libertine Display"/>
          <w:bCs/>
          <w:kern w:val="0"/>
          <w:szCs w:val="28"/>
        </w:rPr>
        <w:t>1.</w:t>
      </w:r>
    </w:p>
    <w:p w14:paraId="22AD0D0B" w14:textId="7DA24C8A" w:rsidR="00900EB0" w:rsidRDefault="002778A8" w:rsidP="0032538A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</w:rPr>
        <w:t xml:space="preserve">J. Jang, G. -Y. Lee, </w:t>
      </w:r>
      <w:r w:rsidRPr="0005665E">
        <w:rPr>
          <w:rFonts w:ascii="Linux Libertine Display" w:hAnsi="Linux Libertine Display" w:cs="Linux Libertine Display"/>
          <w:b/>
        </w:rPr>
        <w:t>Y. Kim</w:t>
      </w:r>
      <w:r w:rsidRPr="0005665E">
        <w:rPr>
          <w:rFonts w:ascii="Linux Libertine Display" w:hAnsi="Linux Libertine Display" w:cs="Linux Libertine Display"/>
        </w:rPr>
        <w:t>, C. Kim, Y. Jeong</w:t>
      </w:r>
      <w:r w:rsidR="004D5B49" w:rsidRPr="0005665E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and B. Lee, </w:t>
      </w:r>
      <w:r w:rsidR="005F50CE" w:rsidRPr="005F50CE">
        <w:rPr>
          <w:rFonts w:ascii="Linux Libertine Display" w:hAnsi="Linux Libertine Display" w:cs="Linux Libertine Display"/>
          <w:color w:val="000000" w:themeColor="text1"/>
        </w:rPr>
        <w:t>“</w:t>
      </w:r>
      <w:hyperlink r:id="rId16" w:history="1">
        <w:r w:rsidRPr="00714726">
          <w:rPr>
            <w:rStyle w:val="a3"/>
            <w:rFonts w:ascii="Linux Libertine Display" w:hAnsi="Linux Libertine Display" w:cs="Linux Libertine Display"/>
            <w:color w:val="1F497D" w:themeColor="text2"/>
          </w:rPr>
          <w:t>Dispersion-Engineered Metasurface Doublet Design for Broadband and Wide-Angle Operation in the Visible Range</w:t>
        </w:r>
      </w:hyperlink>
      <w:r w:rsidRPr="0005665E">
        <w:rPr>
          <w:rFonts w:ascii="Linux Libertine Display" w:hAnsi="Linux Libertine Display" w:cs="Linux Libertine Display"/>
        </w:rPr>
        <w:t>,</w:t>
      </w:r>
      <w:r w:rsidR="005F50C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Pr="003E2946">
        <w:rPr>
          <w:rFonts w:ascii="Linux Libertine Display" w:hAnsi="Linux Libertine Display" w:cs="Linux Libertine Display"/>
          <w:b/>
        </w:rPr>
        <w:t>IEEE Photonics Journal</w:t>
      </w:r>
      <w:r w:rsidRPr="003E2946">
        <w:rPr>
          <w:rFonts w:ascii="Linux Libertine Display" w:hAnsi="Linux Libertine Display" w:cs="Linux Libertine Display"/>
        </w:rPr>
        <w:t>,</w:t>
      </w:r>
      <w:r w:rsidRPr="0005665E">
        <w:rPr>
          <w:rFonts w:ascii="Linux Libertine Display" w:hAnsi="Linux Libertine Display" w:cs="Linux Libertine Display"/>
        </w:rPr>
        <w:t xml:space="preserve"> vol. 15, no. 4, pp. 1-9, 2023</w:t>
      </w:r>
      <w:r w:rsidR="004D5B49" w:rsidRPr="0005665E">
        <w:rPr>
          <w:rFonts w:ascii="Linux Libertine Display" w:hAnsi="Linux Libertine Display" w:cs="Linux Libertine Display"/>
        </w:rPr>
        <w:t>.</w:t>
      </w:r>
    </w:p>
    <w:p w14:paraId="77DDB1AC" w14:textId="641DCB99" w:rsidR="00A371D7" w:rsidRPr="00A371D7" w:rsidRDefault="005D00D8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C. Kim,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J. Hong, J. Jang, </w:t>
      </w:r>
      <w:r>
        <w:rPr>
          <w:rFonts w:ascii="Linux Libertine Display" w:hAnsi="Linux Libertine Display" w:cs="Linux Libertine Display" w:hint="eastAsia"/>
          <w:bCs/>
          <w:kern w:val="0"/>
          <w:szCs w:val="28"/>
        </w:rPr>
        <w:t>G</w:t>
      </w:r>
      <w:r>
        <w:rPr>
          <w:rFonts w:ascii="Linux Libertine Display" w:hAnsi="Linux Libertine Display" w:cs="Linux Libertine Display"/>
          <w:bCs/>
          <w:kern w:val="0"/>
          <w:szCs w:val="28"/>
        </w:rPr>
        <w:t xml:space="preserve">. -Y. Lee, </w:t>
      </w:r>
      <w:r w:rsidRPr="0005665E">
        <w:rPr>
          <w:rFonts w:ascii="Linux Libertine Display" w:hAnsi="Linux Libertine Display" w:cs="Linux Libertine Display"/>
          <w:b/>
          <w:bCs/>
          <w:kern w:val="0"/>
          <w:szCs w:val="28"/>
        </w:rPr>
        <w:t>Y. Kim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>
        <w:rPr>
          <w:rFonts w:ascii="Linux Libertine Display" w:hAnsi="Linux Libertine Display" w:cs="Linux Libertine Display"/>
          <w:bCs/>
          <w:kern w:val="0"/>
          <w:szCs w:val="28"/>
        </w:rPr>
        <w:t>Y. Jeong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and B. Lee, </w:t>
      </w:r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“</w:t>
      </w:r>
      <w:hyperlink r:id="rId17" w:history="1">
        <w:r w:rsidRPr="00F4527B">
          <w:rPr>
            <w:rStyle w:val="a3"/>
            <w:rFonts w:ascii="Linux Libertine Display" w:hAnsi="Linux Libertine Display" w:cs="Linux Libertine Display"/>
            <w:color w:val="1F497D" w:themeColor="text2"/>
          </w:rPr>
          <w:t>Fr</w:t>
        </w:r>
        <w:r w:rsidRPr="00F4527B">
          <w:rPr>
            <w:rStyle w:val="a3"/>
            <w:rFonts w:ascii="Linux Libertine Display" w:hAnsi="Linux Libertine Display" w:cs="Linux Libertine Display"/>
            <w:bCs/>
            <w:color w:val="1F497D" w:themeColor="text2"/>
            <w:kern w:val="0"/>
            <w:szCs w:val="28"/>
          </w:rPr>
          <w:t>eeform Metasurface Color Router for Deep Sub-micron Pixel Image Sensors</w:t>
        </w:r>
      </w:hyperlink>
      <w:r w:rsidRPr="00F4527B">
        <w:rPr>
          <w:rFonts w:ascii="Linux Libertine Display" w:hAnsi="Linux Libertine Display" w:cs="Linux Libertine Display"/>
          <w:bCs/>
          <w:color w:val="1F497D" w:themeColor="text2"/>
          <w:kern w:val="0"/>
          <w:szCs w:val="28"/>
        </w:rPr>
        <w:t>,”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 </w:t>
      </w:r>
      <w:r>
        <w:rPr>
          <w:rFonts w:ascii="Linux Libertine Display" w:hAnsi="Linux Libertine Display" w:cs="Linux Libertine Display"/>
          <w:b/>
          <w:bCs/>
          <w:kern w:val="0"/>
          <w:szCs w:val="28"/>
        </w:rPr>
        <w:t>Science Advances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 xml:space="preserve">, </w:t>
      </w:r>
      <w:r w:rsidR="006D67BE">
        <w:rPr>
          <w:rFonts w:ascii="Linux Libertine Display" w:hAnsi="Linux Libertine Display" w:cs="Linux Libertine Display" w:hint="eastAsia"/>
          <w:bCs/>
          <w:kern w:val="0"/>
          <w:szCs w:val="28"/>
        </w:rPr>
        <w:t>v</w:t>
      </w:r>
      <w:r w:rsidR="006D67BE">
        <w:rPr>
          <w:rFonts w:ascii="Linux Libertine Display" w:hAnsi="Linux Libertine Display" w:cs="Linux Libertine Display"/>
          <w:bCs/>
          <w:kern w:val="0"/>
          <w:szCs w:val="28"/>
        </w:rPr>
        <w:t xml:space="preserve">ol. 10, no. 22, pp. eadn9000, </w:t>
      </w:r>
      <w:r w:rsidRPr="0005665E">
        <w:rPr>
          <w:rFonts w:ascii="Linux Libertine Display" w:hAnsi="Linux Libertine Display" w:cs="Linux Libertine Display"/>
          <w:bCs/>
          <w:kern w:val="0"/>
          <w:szCs w:val="28"/>
        </w:rPr>
        <w:t>202</w:t>
      </w:r>
      <w:r>
        <w:rPr>
          <w:rFonts w:ascii="Linux Libertine Display" w:hAnsi="Linux Libertine Display" w:cs="Linux Libertine Display"/>
          <w:bCs/>
          <w:kern w:val="0"/>
          <w:szCs w:val="28"/>
        </w:rPr>
        <w:t>4.</w:t>
      </w:r>
    </w:p>
    <w:p w14:paraId="1C737988" w14:textId="3893D777" w:rsidR="00A371D7" w:rsidRDefault="00A371D7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H. Son, T. Choi, K. Kim, </w:t>
      </w:r>
      <w:r w:rsidRPr="00027317">
        <w:rPr>
          <w:rFonts w:ascii="Linux Libertine Display" w:hAnsi="Linux Libertine Display" w:cs="Linux Libertine Display"/>
          <w:b/>
          <w:bCs/>
        </w:rPr>
        <w:t>Y. Kim</w:t>
      </w:r>
      <w:r w:rsidRPr="00A371D7">
        <w:rPr>
          <w:rFonts w:ascii="Linux Libertine Display" w:hAnsi="Linux Libertine Display" w:cs="Linux Libertine Display"/>
        </w:rPr>
        <w:t xml:space="preserve">, J. Bang, S.-J. Kim, B. Lee, </w:t>
      </w:r>
      <w:r>
        <w:rPr>
          <w:rFonts w:ascii="Linux Libertine Display" w:hAnsi="Linux Libertine Display" w:cs="Linux Libertine Display"/>
        </w:rPr>
        <w:t xml:space="preserve">and </w:t>
      </w:r>
      <w:r w:rsidRPr="00A371D7">
        <w:rPr>
          <w:rFonts w:ascii="Linux Libertine Display" w:hAnsi="Linux Libertine Display" w:cs="Linux Libertine Display"/>
        </w:rPr>
        <w:t xml:space="preserve">Y. Jeong, </w:t>
      </w:r>
      <w:r w:rsidRPr="00161E33">
        <w:rPr>
          <w:rFonts w:ascii="Linux Libertine Display" w:hAnsi="Linux Libertine Display" w:cs="Linux Libertine Display"/>
          <w:color w:val="1F497D" w:themeColor="text2"/>
        </w:rPr>
        <w:t>“</w:t>
      </w:r>
      <w:hyperlink r:id="rId18" w:history="1">
        <w:r w:rsidRPr="00161E33">
          <w:rPr>
            <w:rStyle w:val="a3"/>
            <w:rFonts w:ascii="Linux Libertine Display" w:hAnsi="Linux Libertine Display" w:cs="Linux Libertine Display"/>
            <w:color w:val="1F497D" w:themeColor="text2"/>
          </w:rPr>
          <w:t>Strong Coupling Induced Bound States in the Continuum in a Hybrid Metal–Dielectric Bilayer Nanograting Resonator,</w:t>
        </w:r>
      </w:hyperlink>
      <w:r>
        <w:rPr>
          <w:rFonts w:ascii="Linux Libertine Display" w:hAnsi="Linux Libertine Display" w:cs="Linux Libertine Display"/>
        </w:rPr>
        <w:t>”</w:t>
      </w:r>
      <w:r w:rsidRPr="00A371D7">
        <w:rPr>
          <w:rFonts w:ascii="Linux Libertine Display" w:hAnsi="Linux Libertine Display" w:cs="Linux Libertine Display"/>
        </w:rPr>
        <w:t xml:space="preserve"> </w:t>
      </w:r>
      <w:r w:rsidRPr="00A371D7">
        <w:rPr>
          <w:rFonts w:ascii="Linux Libertine Display" w:hAnsi="Linux Libertine Display" w:cs="Linux Libertine Display"/>
          <w:b/>
        </w:rPr>
        <w:t>ACS Photonics</w:t>
      </w:r>
      <w:r w:rsidRPr="00A371D7">
        <w:rPr>
          <w:rFonts w:ascii="Linux Libertine Display" w:hAnsi="Linux Libertine Display" w:cs="Linux Libertine Display"/>
        </w:rPr>
        <w:t>,</w:t>
      </w:r>
      <w:r>
        <w:rPr>
          <w:rFonts w:ascii="Linux Libertine Display" w:hAnsi="Linux Libertine Display" w:cs="Linux Libertine Display"/>
        </w:rPr>
        <w:t xml:space="preserve"> 2024.</w:t>
      </w:r>
    </w:p>
    <w:p w14:paraId="6C6B8E34" w14:textId="01BEC414" w:rsidR="009C6D6F" w:rsidRDefault="0032125A" w:rsidP="00A371D7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 w:rsidRPr="0032125A">
        <w:rPr>
          <w:rFonts w:ascii="Linux Libertine Display" w:hAnsi="Linux Libertine Display" w:cs="Linux Libertine Display"/>
        </w:rPr>
        <w:t>T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Choi,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Bang, </w:t>
      </w:r>
      <w:r w:rsidRPr="00027317">
        <w:rPr>
          <w:rFonts w:ascii="Linux Libertine Display" w:hAnsi="Linux Libertine Display" w:cs="Linux Libertine Display"/>
          <w:b/>
          <w:bCs/>
        </w:rPr>
        <w:t>Y</w:t>
      </w:r>
      <w:r w:rsidR="007E5333" w:rsidRPr="00027317">
        <w:rPr>
          <w:rFonts w:ascii="Linux Libertine Display" w:hAnsi="Linux Libertine Display" w:cs="Linux Libertine Display"/>
          <w:b/>
          <w:bCs/>
        </w:rPr>
        <w:t>.</w:t>
      </w:r>
      <w:r w:rsidRPr="00027317">
        <w:rPr>
          <w:rFonts w:ascii="Linux Libertine Display" w:hAnsi="Linux Libertine Display" w:cs="Linux Libertine Display"/>
          <w:b/>
          <w:bCs/>
        </w:rPr>
        <w:t xml:space="preserve"> Kim</w:t>
      </w:r>
      <w:r w:rsidRPr="0032125A">
        <w:rPr>
          <w:rFonts w:ascii="Linux Libertine Display" w:hAnsi="Linux Libertine Display" w:cs="Linux Libertine Display"/>
        </w:rPr>
        <w:t>, H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Son, C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Kim, J</w:t>
      </w:r>
      <w:r w:rsidR="007E5333">
        <w:rPr>
          <w:rFonts w:ascii="Linux Libertine Display" w:hAnsi="Linux Libertine Display" w:cs="Linux Libertine Display"/>
        </w:rPr>
        <w:t>.</w:t>
      </w:r>
      <w:r w:rsidRPr="0032125A">
        <w:rPr>
          <w:rFonts w:ascii="Linux Libertine Display" w:hAnsi="Linux Libertine Display" w:cs="Linux Libertine Display"/>
        </w:rPr>
        <w:t xml:space="preserve"> Jang</w:t>
      </w:r>
      <w:r w:rsidR="007E5333">
        <w:rPr>
          <w:rFonts w:ascii="Linux Libertine Display" w:hAnsi="Linux Libertine Display" w:cs="Linux Libertine Display"/>
        </w:rPr>
        <w:t>, Y. Jeong, and B. Lee, “</w:t>
      </w:r>
      <w:hyperlink r:id="rId19" w:tgtFrame="_blank" w:history="1">
        <w:r w:rsidR="00B65052" w:rsidRPr="00E91B7A">
          <w:rPr>
            <w:rStyle w:val="a3"/>
            <w:rFonts w:ascii="Linux Libertine Display" w:hAnsi="Linux Libertine Display" w:cs="Linux Libertine Display"/>
            <w:color w:val="1F497D" w:themeColor="text2"/>
          </w:rPr>
          <w:t>Multiwavelength Achromatic Deflector in the Visible Using a Single-Layer Freeform Metasurface</w:t>
        </w:r>
      </w:hyperlink>
      <w:r w:rsidR="00EC266C" w:rsidRPr="00EC266C">
        <w:rPr>
          <w:rFonts w:ascii="Linux Libertine Display" w:hAnsi="Linux Libertine Display" w:cs="Linux Libertine Display"/>
          <w:color w:val="1F497D" w:themeColor="text2"/>
        </w:rPr>
        <w:t>,</w:t>
      </w:r>
      <w:r w:rsidR="00EC266C">
        <w:rPr>
          <w:rFonts w:ascii="Linux Libertine Display" w:hAnsi="Linux Libertine Display" w:cs="Linux Libertine Display"/>
        </w:rPr>
        <w:t>”</w:t>
      </w:r>
      <w:r w:rsidR="00794389">
        <w:rPr>
          <w:rFonts w:ascii="Linux Libertine Display" w:hAnsi="Linux Libertine Display" w:cs="Linux Libertine Display"/>
        </w:rPr>
        <w:t xml:space="preserve"> </w:t>
      </w:r>
      <w:r w:rsidR="00794389" w:rsidRPr="00794389">
        <w:rPr>
          <w:rFonts w:ascii="Linux Libertine Display" w:hAnsi="Linux Libertine Display" w:cs="Linux Libertine Display"/>
          <w:b/>
          <w:bCs/>
        </w:rPr>
        <w:t>Nano Letters</w:t>
      </w:r>
      <w:r w:rsidR="00794389">
        <w:rPr>
          <w:rFonts w:ascii="Linux Libertine Display" w:hAnsi="Linux Libertine Display" w:cs="Linux Libertine Display"/>
        </w:rPr>
        <w:t>, 2024.</w:t>
      </w:r>
    </w:p>
    <w:p w14:paraId="1C12E1B8" w14:textId="3C0C8489" w:rsidR="005E0C31" w:rsidRPr="005E0C31" w:rsidRDefault="005E0C31" w:rsidP="005E0C31">
      <w:pPr>
        <w:pStyle w:val="a6"/>
        <w:numPr>
          <w:ilvl w:val="0"/>
          <w:numId w:val="6"/>
        </w:numPr>
        <w:wordWrap/>
        <w:adjustRightInd w:val="0"/>
        <w:spacing w:after="0" w:line="360" w:lineRule="auto"/>
        <w:ind w:leftChars="0"/>
        <w:outlineLvl w:val="0"/>
        <w:rPr>
          <w:rFonts w:ascii="Linux Libertine Display" w:hAnsi="Linux Libertine Display" w:cs="Linux Libertine Display"/>
        </w:rPr>
      </w:pPr>
      <w:r>
        <w:rPr>
          <w:rFonts w:ascii="Linux Libertine Display" w:hAnsi="Linux Libertine Display" w:cs="Linux Libertine Display"/>
        </w:rPr>
        <w:t>E. Lee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Y. Jo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>S.-W. Nam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M. Chae, C. Chun, </w:t>
      </w:r>
      <w:r w:rsidRPr="00027317">
        <w:rPr>
          <w:rFonts w:ascii="Linux Libertine Display" w:hAnsi="Linux Libertine Display" w:cs="Linux Libertine Display"/>
          <w:b/>
          <w:bCs/>
        </w:rPr>
        <w:t>Y. Kim</w:t>
      </w:r>
      <w:r w:rsidRPr="0032125A">
        <w:rPr>
          <w:rFonts w:ascii="Linux Libertine Display" w:hAnsi="Linux Libertine Display" w:cs="Linux Libertine Display"/>
        </w:rPr>
        <w:t xml:space="preserve">, </w:t>
      </w:r>
      <w:r>
        <w:rPr>
          <w:rFonts w:ascii="Linux Libertine Display" w:hAnsi="Linux Libertine Display" w:cs="Linux Libertine Display"/>
        </w:rPr>
        <w:t xml:space="preserve">Y. Jeong, and B. Lee, </w:t>
      </w:r>
      <w:r>
        <w:rPr>
          <w:rFonts w:ascii="Linux Libertine Display" w:hAnsi="Linux Libertine Display" w:cs="Linux Libertine Display"/>
        </w:rPr>
        <w:t xml:space="preserve">“Speckle Reduced Holographic Display System with a Jointly Optimized Rotating Phase Mask,” </w:t>
      </w:r>
      <w:r>
        <w:rPr>
          <w:rFonts w:ascii="Linux Libertine Display" w:hAnsi="Linux Libertine Display" w:cs="Linux Libertine Display"/>
          <w:b/>
          <w:bCs/>
        </w:rPr>
        <w:t>Optics</w:t>
      </w:r>
      <w:r w:rsidRPr="00794389">
        <w:rPr>
          <w:rFonts w:ascii="Linux Libertine Display" w:hAnsi="Linux Libertine Display" w:cs="Linux Libertine Display"/>
          <w:b/>
          <w:bCs/>
        </w:rPr>
        <w:t xml:space="preserve"> Letters</w:t>
      </w:r>
      <w:r>
        <w:rPr>
          <w:rFonts w:ascii="Linux Libertine Display" w:hAnsi="Linux Libertine Display" w:cs="Linux Libertine Display"/>
        </w:rPr>
        <w:t>, 2024.</w:t>
      </w:r>
      <w:r w:rsidR="00C73263">
        <w:rPr>
          <w:rFonts w:ascii="Linux Libertine Display" w:hAnsi="Linux Libertine Display" w:cs="Linux Libertine Display"/>
        </w:rPr>
        <w:t xml:space="preserve"> (Accepted)</w:t>
      </w:r>
    </w:p>
    <w:p w14:paraId="5A94026D" w14:textId="150A0683" w:rsidR="00C71A29" w:rsidRPr="0005665E" w:rsidRDefault="00A371D7" w:rsidP="00A371D7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</w:rPr>
      </w:pPr>
      <w:r w:rsidRPr="00A371D7">
        <w:rPr>
          <w:rFonts w:ascii="Linux Libertine Display" w:hAnsi="Linux Libertine Display" w:cs="Linux Libertine Display"/>
        </w:rPr>
        <w:t xml:space="preserve">  </w:t>
      </w:r>
      <w:r w:rsidR="0052564B" w:rsidRPr="0005665E">
        <w:rPr>
          <w:rFonts w:ascii="Linux Libertine Display" w:hAnsi="Linux Libertine Display" w:cs="Linux Libertine Display"/>
          <w:noProof/>
        </w:rPr>
        <mc:AlternateContent>
          <mc:Choice Requires="wps">
            <w:drawing>
              <wp:inline distT="0" distB="0" distL="0" distR="0" wp14:anchorId="015695BD" wp14:editId="71BB19B9">
                <wp:extent cx="5687695" cy="0"/>
                <wp:effectExtent l="0" t="0" r="27305" b="19050"/>
                <wp:docPr id="4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7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66E60E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BM9Qm/6wEAAB0EAAAOAAAAAAAAAAAAAAAAAC4CAABkcnMvZTJvRG9jLnhtbFBL&#10;AQItABQABgAIAAAAIQC14m+E2QAAAAIBAAAPAAAAAAAAAAAAAAAAAEUEAABkcnMvZG93bnJldi54&#10;bWxQSwUGAAAAAAQABADzAAAASwUAAAAA&#10;" strokecolor="black [3213]">
                <o:lock v:ext="edit" shapetype="f"/>
                <w10:anchorlock/>
              </v:line>
            </w:pict>
          </mc:Fallback>
        </mc:AlternateContent>
      </w:r>
    </w:p>
    <w:p w14:paraId="7B2DEF94" w14:textId="5E8F2D90" w:rsidR="00E5214A" w:rsidRPr="0005665E" w:rsidRDefault="00E757B6" w:rsidP="00E5214A">
      <w:pPr>
        <w:wordWrap/>
        <w:adjustRightInd w:val="0"/>
        <w:spacing w:after="0" w:line="360" w:lineRule="auto"/>
        <w:jc w:val="left"/>
        <w:outlineLvl w:val="0"/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</w:pPr>
      <w:r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>CONFERENCES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ab/>
        <w:t xml:space="preserve">                       </w:t>
      </w:r>
      <w:r w:rsidR="000F06C6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05665E">
        <w:rPr>
          <w:rFonts w:ascii="Linux Libertine Display" w:hAnsi="Linux Libertine Display" w:cs="Linux Libertine Display"/>
          <w:b/>
          <w:bCs/>
          <w:kern w:val="0"/>
          <w:sz w:val="28"/>
          <w:szCs w:val="28"/>
        </w:rPr>
        <w:t xml:space="preserve"> 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First Author (</w:t>
      </w:r>
      <w:r w:rsidR="000755CD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5</w:t>
      </w:r>
      <w:r w:rsidR="00474AD9" w:rsidRPr="0011052D">
        <w:rPr>
          <w:rFonts w:ascii="Linux Libertine Display" w:hAnsi="Linux Libertine Display" w:cs="Linux Libertine Display"/>
          <w:bCs/>
          <w:kern w:val="0"/>
          <w:sz w:val="24"/>
          <w:szCs w:val="24"/>
        </w:rPr>
        <w:t>)</w:t>
      </w:r>
    </w:p>
    <w:p w14:paraId="24376548" w14:textId="21944974" w:rsidR="0087639D" w:rsidRPr="0005665E" w:rsidRDefault="00886419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  <w:bCs/>
        </w:rPr>
        <w:t>Y</w:t>
      </w:r>
      <w:r w:rsidR="0087639D" w:rsidRPr="0005665E">
        <w:rPr>
          <w:rFonts w:ascii="Linux Libertine Display" w:hAnsi="Linux Libertine Display" w:cs="Linux Libertine Display"/>
          <w:b/>
          <w:bCs/>
        </w:rPr>
        <w:t>. Kim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C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Kim</w:t>
      </w:r>
      <w:r w:rsidR="0087639D" w:rsidRPr="0005665E">
        <w:rPr>
          <w:rFonts w:ascii="Linux Libertine Display" w:hAnsi="Linux Libertine Display" w:cs="Linux Libertine Display"/>
          <w:bCs/>
        </w:rPr>
        <w:t>, B. Lee</w:t>
      </w:r>
      <w:r w:rsidRPr="0005665E">
        <w:rPr>
          <w:rFonts w:ascii="Linux Libertine Display" w:hAnsi="Linux Libertine Display" w:cs="Linux Libertine Display"/>
          <w:bCs/>
        </w:rPr>
        <w:t>, Y</w:t>
      </w:r>
      <w:r w:rsidR="0087639D" w:rsidRPr="0005665E">
        <w:rPr>
          <w:rFonts w:ascii="Linux Libertine Display" w:hAnsi="Linux Libertine Display" w:cs="Linux Libertine Display"/>
          <w:bCs/>
        </w:rPr>
        <w:t xml:space="preserve">. </w:t>
      </w:r>
      <w:r w:rsidRPr="0005665E">
        <w:rPr>
          <w:rFonts w:ascii="Linux Libertine Display" w:hAnsi="Linux Libertine Display" w:cs="Linux Libertine Display"/>
          <w:bCs/>
        </w:rPr>
        <w:t>Jeong</w:t>
      </w:r>
      <w:r w:rsidR="0087639D" w:rsidRPr="0005665E">
        <w:rPr>
          <w:rFonts w:ascii="Linux Libertine Display" w:hAnsi="Linux Libertine Display" w:cs="Linux Libertine Display"/>
          <w:bCs/>
        </w:rPr>
        <w:t>,</w:t>
      </w:r>
      <w:r w:rsidRPr="0005665E">
        <w:rPr>
          <w:rFonts w:ascii="Linux Libertine Display" w:hAnsi="Linux Libertine Display" w:cs="Linux Libertine Display"/>
          <w:bCs/>
        </w:rPr>
        <w:t xml:space="preserve"> </w:t>
      </w:r>
      <w:r w:rsidR="00354E96" w:rsidRPr="0005665E">
        <w:rPr>
          <w:rFonts w:ascii="Linux Libertine Display" w:hAnsi="Linux Libertine Display" w:cs="Linux Libertine Display"/>
          <w:bCs/>
        </w:rPr>
        <w:t xml:space="preserve">and </w:t>
      </w:r>
      <w:r w:rsidRPr="0005665E">
        <w:rPr>
          <w:rFonts w:ascii="Linux Libertine Display" w:hAnsi="Linux Libertine Display" w:cs="Linux Libertine Display"/>
          <w:bCs/>
        </w:rPr>
        <w:t>B. Lee,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“</w:t>
      </w:r>
      <w:r w:rsidRPr="0005665E">
        <w:rPr>
          <w:rFonts w:ascii="Linux Libertine Display" w:hAnsi="Linux Libertine Display" w:cs="Linux Libertine Display"/>
          <w:bCs/>
        </w:rPr>
        <w:t>Meta-optic Miniaturized Telephoto Lens System,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” </w:t>
      </w:r>
      <w:r w:rsidRPr="0005665E">
        <w:rPr>
          <w:rFonts w:ascii="Linux Libertine Display" w:hAnsi="Linux Libertine Display" w:cs="Linux Libertine Display"/>
          <w:bCs/>
        </w:rPr>
        <w:t xml:space="preserve">High Contrast </w:t>
      </w:r>
      <w:proofErr w:type="spellStart"/>
      <w:r w:rsidRPr="0005665E">
        <w:rPr>
          <w:rFonts w:ascii="Linux Libertine Display" w:hAnsi="Linux Libertine Display" w:cs="Linux Libertine Display"/>
          <w:bCs/>
        </w:rPr>
        <w:t>Metastructures</w:t>
      </w:r>
      <w:proofErr w:type="spellEnd"/>
      <w:r w:rsidRPr="0005665E">
        <w:rPr>
          <w:rFonts w:ascii="Linux Libertine Display" w:hAnsi="Linux Libertine Display" w:cs="Linux Libertine Display"/>
          <w:bCs/>
        </w:rPr>
        <w:t xml:space="preserve"> XII,</w:t>
      </w:r>
      <w:r w:rsidR="0087639D" w:rsidRPr="0005665E">
        <w:rPr>
          <w:rFonts w:ascii="Linux Libertine Display" w:hAnsi="Linux Libertine Display" w:cs="Linux Libertine Display"/>
          <w:bCs/>
        </w:rPr>
        <w:t xml:space="preserve"> SPIE Photonics West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San Francisco, USA</w:t>
      </w:r>
      <w:r w:rsidR="0087639D" w:rsidRPr="0005665E">
        <w:rPr>
          <w:rFonts w:ascii="Linux Libertine Display" w:hAnsi="Linux Libertine Display" w:cs="Linux Libertine Display"/>
          <w:bCs/>
        </w:rPr>
        <w:t>, paper 12</w:t>
      </w:r>
      <w:r w:rsidRPr="0005665E">
        <w:rPr>
          <w:rFonts w:ascii="Linux Libertine Display" w:hAnsi="Linux Libertine Display" w:cs="Linux Libertine Display"/>
          <w:bCs/>
        </w:rPr>
        <w:t>432-32</w:t>
      </w:r>
      <w:r w:rsidR="0087639D" w:rsidRPr="0005665E">
        <w:rPr>
          <w:rFonts w:ascii="Linux Libertine Display" w:hAnsi="Linux Libertine Display" w:cs="Linux Libertine Display"/>
          <w:bCs/>
        </w:rPr>
        <w:t xml:space="preserve">, </w:t>
      </w:r>
      <w:r w:rsidRPr="0005665E">
        <w:rPr>
          <w:rFonts w:ascii="Linux Libertine Display" w:hAnsi="Linux Libertine Display" w:cs="Linux Libertine Display"/>
          <w:bCs/>
        </w:rPr>
        <w:t>Feb</w:t>
      </w:r>
      <w:r w:rsidR="0087639D" w:rsidRPr="0005665E">
        <w:rPr>
          <w:rFonts w:ascii="Linux Libertine Display" w:hAnsi="Linux Libertine Display" w:cs="Linux Libertine Display"/>
          <w:bCs/>
        </w:rPr>
        <w:t>. 202</w:t>
      </w:r>
      <w:r w:rsidRPr="0005665E">
        <w:rPr>
          <w:rFonts w:ascii="Linux Libertine Display" w:hAnsi="Linux Libertine Display" w:cs="Linux Libertine Display"/>
          <w:bCs/>
        </w:rPr>
        <w:t>3</w:t>
      </w:r>
      <w:r w:rsidR="0087639D" w:rsidRPr="0005665E">
        <w:rPr>
          <w:rFonts w:ascii="Linux Libertine Display" w:hAnsi="Linux Libertine Display" w:cs="Linux Libertine Display"/>
          <w:bCs/>
        </w:rPr>
        <w:t>.</w:t>
      </w:r>
      <w:r w:rsidR="00AF376B" w:rsidRPr="0005665E">
        <w:rPr>
          <w:rFonts w:ascii="Linux Libertine Display" w:hAnsi="Linux Libertine Display" w:cs="Linux Libertine Display"/>
          <w:bCs/>
        </w:rPr>
        <w:t xml:space="preserve"> </w:t>
      </w:r>
      <w:r w:rsidR="00AF376B" w:rsidRPr="0005665E">
        <w:rPr>
          <w:rFonts w:ascii="Linux Libertine Display" w:hAnsi="Linux Libertine Display" w:cs="Linux Libertine Display"/>
          <w:b/>
          <w:bCs/>
        </w:rPr>
        <w:t>(Oral presentation)</w:t>
      </w:r>
    </w:p>
    <w:p w14:paraId="0C1C032E" w14:textId="79AF150D" w:rsidR="0054388C" w:rsidRPr="0005665E" w:rsidRDefault="0054388C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Phase contrast imaging with multiwavelength achromatic spiral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>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OSA Optical Design and Fabrication Congress, Virtual Conference, paper FW4C.3, Jun. 2021.</w:t>
      </w:r>
      <w:r w:rsidR="000D0160" w:rsidRPr="0005665E">
        <w:rPr>
          <w:rFonts w:ascii="Linux Libertine Display" w:hAnsi="Linux Libertine Display" w:cs="Linux Libertine Display"/>
        </w:rPr>
        <w:t xml:space="preserve"> </w:t>
      </w:r>
      <w:r w:rsidR="000D0160" w:rsidRPr="0005665E">
        <w:rPr>
          <w:rFonts w:ascii="Linux Libertine Display" w:hAnsi="Linux Libertine Display" w:cs="Linux Libertine Display"/>
          <w:b/>
        </w:rPr>
        <w:t>(Oral presentation)</w:t>
      </w:r>
    </w:p>
    <w:p w14:paraId="65087F1E" w14:textId="3D8D4F21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lastRenderedPageBreak/>
        <w:t>Y. Kim</w:t>
      </w:r>
      <w:r w:rsidRPr="0005665E">
        <w:rPr>
          <w:rFonts w:ascii="Linux Libertine Display" w:hAnsi="Linux Libertine Display" w:cs="Linux Libertine Display"/>
        </w:rPr>
        <w:t xml:space="preserve">, J. Hong,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Edge detection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additional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20th International Meeting on Information Display (IMID 2020), Virtual Conference, paper 04-10-1232, Aug. 2020. </w:t>
      </w:r>
      <w:r w:rsidRPr="0005665E">
        <w:rPr>
          <w:rFonts w:ascii="Linux Libertine Display" w:hAnsi="Linux Libertine Display" w:cs="Linux Libertine Display"/>
          <w:b/>
        </w:rPr>
        <w:t>(Oral presentation)</w:t>
      </w:r>
    </w:p>
    <w:p w14:paraId="08C20346" w14:textId="5C8A2FC9" w:rsidR="000D0160" w:rsidRPr="0005665E" w:rsidRDefault="000D0160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</w:rPr>
      </w:pPr>
      <w:r w:rsidRPr="0005665E">
        <w:rPr>
          <w:rFonts w:ascii="Linux Libertine Display" w:hAnsi="Linux Libertine Display" w:cs="Linux Libertine Display"/>
          <w:b/>
        </w:rPr>
        <w:t xml:space="preserve">Y. Kim, </w:t>
      </w:r>
      <w:r w:rsidRPr="0005665E">
        <w:rPr>
          <w:rFonts w:ascii="Linux Libertine Display" w:hAnsi="Linux Libertine Display" w:cs="Linux Libertine Display"/>
        </w:rPr>
        <w:t xml:space="preserve">C. Kim,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 xml:space="preserve">Single-layer edge detecting </w:t>
      </w:r>
      <w:proofErr w:type="spellStart"/>
      <w:r w:rsidRPr="0005665E">
        <w:rPr>
          <w:rFonts w:ascii="Linux Libertine Display" w:hAnsi="Linux Libertine Display" w:cs="Linux Libertine Display"/>
        </w:rPr>
        <w:t>metalens</w:t>
      </w:r>
      <w:proofErr w:type="spellEnd"/>
      <w:r w:rsidRPr="0005665E">
        <w:rPr>
          <w:rFonts w:ascii="Linux Libertine Display" w:hAnsi="Linux Libertine Display" w:cs="Linux Libertine Display"/>
        </w:rPr>
        <w:t xml:space="preserve"> with combining hyperbolic and spiral phase profiles,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The 14th Pacific Rim Conference on Lasers and Electro-Optics (CLEO PR 2020), Virtual Conference, paper P5-7</w:t>
      </w:r>
      <w:r w:rsidR="000263C6" w:rsidRPr="0005665E">
        <w:rPr>
          <w:rFonts w:ascii="Linux Libertine Display" w:hAnsi="Linux Libertine Display" w:cs="Linux Libertine Display"/>
        </w:rPr>
        <w:t>,</w:t>
      </w:r>
      <w:r w:rsidR="00903212" w:rsidRPr="0005665E">
        <w:rPr>
          <w:rFonts w:ascii="Linux Libertine Display" w:hAnsi="Linux Libertine Display" w:cs="Linux Libertine Display"/>
        </w:rPr>
        <w:t xml:space="preserve"> Aug.</w:t>
      </w:r>
      <w:r w:rsidRPr="0005665E">
        <w:rPr>
          <w:rFonts w:ascii="Linux Libertine Display" w:hAnsi="Linux Libertine Display" w:cs="Linux Libertine Display"/>
        </w:rPr>
        <w:t xml:space="preserve"> 2020.</w:t>
      </w:r>
    </w:p>
    <w:p w14:paraId="14D48F3D" w14:textId="3C76D6A2" w:rsidR="00E42F90" w:rsidRPr="0005665E" w:rsidRDefault="007E5B7E" w:rsidP="003458FC">
      <w:pPr>
        <w:pStyle w:val="051"/>
        <w:numPr>
          <w:ilvl w:val="0"/>
          <w:numId w:val="4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b/>
        </w:rPr>
        <w:t>Y. J. Kim</w:t>
      </w:r>
      <w:r w:rsidRPr="0005665E">
        <w:rPr>
          <w:rFonts w:ascii="Linux Libertine Display" w:hAnsi="Linux Libertine Display" w:cs="Linux Libertine Display"/>
        </w:rPr>
        <w:t xml:space="preserve">, J. Hong, J. Sung, and B. Lee, </w:t>
      </w:r>
      <w:r w:rsidR="009941BA" w:rsidRPr="0005665E">
        <w:rPr>
          <w:rFonts w:ascii="Linux Libertine Display" w:hAnsi="Linux Libertine Display" w:cs="Linux Libertine Display"/>
        </w:rPr>
        <w:t>“</w:t>
      </w:r>
      <w:r w:rsidRPr="0005665E">
        <w:rPr>
          <w:rFonts w:ascii="Linux Libertine Display" w:hAnsi="Linux Libertine Display" w:cs="Linux Libertine Display"/>
        </w:rPr>
        <w:t>Transmission-Type Color Filters with Silicon Mie Resonators using Guided-Mode-Resonance,</w:t>
      </w:r>
      <w:r w:rsidR="009941BA" w:rsidRPr="0005665E">
        <w:rPr>
          <w:rFonts w:ascii="Linux Libertine Display" w:hAnsi="Linux Libertine Display" w:cs="Linux Libertine Display"/>
        </w:rPr>
        <w:t>”</w:t>
      </w:r>
      <w:r w:rsidRPr="0005665E">
        <w:rPr>
          <w:rFonts w:ascii="Linux Libertine Display" w:hAnsi="Linux Libertine Display" w:cs="Linux Libertine Display"/>
        </w:rPr>
        <w:t xml:space="preserve"> </w:t>
      </w:r>
      <w:r w:rsidR="00A17A3C" w:rsidRPr="0005665E">
        <w:rPr>
          <w:rFonts w:ascii="Linux Libertine Display" w:hAnsi="Linux Libertine Display" w:cs="Linux Libertine Display"/>
        </w:rPr>
        <w:t xml:space="preserve">OSA </w:t>
      </w:r>
      <w:r w:rsidRPr="0005665E">
        <w:rPr>
          <w:rFonts w:ascii="Linux Libertine Display" w:hAnsi="Linux Libertine Display" w:cs="Linux Libertine Display"/>
        </w:rPr>
        <w:t xml:space="preserve">Frontiers in Optics + Laser Science APS/DLS, </w:t>
      </w:r>
      <w:r w:rsidR="00A17A3C" w:rsidRPr="0005665E">
        <w:rPr>
          <w:rFonts w:ascii="Linux Libertine Display" w:hAnsi="Linux Libertine Display" w:cs="Linux Libertine Display"/>
        </w:rPr>
        <w:t>Washington D.C.</w:t>
      </w:r>
      <w:r w:rsidRPr="0005665E">
        <w:rPr>
          <w:rFonts w:ascii="Linux Libertine Display" w:hAnsi="Linux Libertine Display" w:cs="Linux Libertine Display"/>
        </w:rPr>
        <w:t>,</w:t>
      </w:r>
      <w:r w:rsidR="00A17A3C" w:rsidRPr="0005665E">
        <w:rPr>
          <w:rFonts w:ascii="Linux Libertine Display" w:hAnsi="Linux Libertine Display" w:cs="Linux Libertine Display"/>
        </w:rPr>
        <w:t xml:space="preserve"> USA,</w:t>
      </w:r>
      <w:r w:rsidRPr="0005665E">
        <w:rPr>
          <w:rFonts w:ascii="Linux Libertine Display" w:hAnsi="Linux Libertine Display" w:cs="Linux Libertine Display"/>
        </w:rPr>
        <w:t xml:space="preserve"> paper JW4A.74</w:t>
      </w:r>
      <w:r w:rsidR="00A17A3C" w:rsidRPr="0005665E">
        <w:rPr>
          <w:rFonts w:ascii="Linux Libertine Display" w:hAnsi="Linux Libertine Display" w:cs="Linux Libertine Display"/>
        </w:rPr>
        <w:t>, Sep. 2019.</w:t>
      </w:r>
    </w:p>
    <w:p w14:paraId="00B6E309" w14:textId="7D92B349" w:rsidR="001564D0" w:rsidRPr="0005665E" w:rsidRDefault="00EE7ADF" w:rsidP="0036090B">
      <w:pPr>
        <w:pStyle w:val="051"/>
        <w:numPr>
          <w:ilvl w:val="0"/>
          <w:numId w:val="0"/>
        </w:numPr>
        <w:spacing w:after="120"/>
        <w:rPr>
          <w:rFonts w:ascii="Linux Libertine Display" w:hAnsi="Linux Libertine Display" w:cs="Linux Libertine Display"/>
          <w:noProof/>
          <w:kern w:val="0"/>
        </w:rPr>
      </w:pPr>
      <w:r w:rsidRPr="0005665E">
        <w:rPr>
          <w:rFonts w:ascii="Linux Libertine Display" w:hAnsi="Linux Libertine Display" w:cs="Linux Libertine Display"/>
          <w:noProof/>
          <w:kern w:val="0"/>
        </w:rPr>
        <mc:AlternateContent>
          <mc:Choice Requires="wps">
            <w:drawing>
              <wp:inline distT="0" distB="0" distL="0" distR="0" wp14:anchorId="1AF63562" wp14:editId="726AAF9D">
                <wp:extent cx="5650230" cy="0"/>
                <wp:effectExtent l="0" t="0" r="26670" b="19050"/>
                <wp:docPr id="22" name="직선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02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1D2091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" strokecolor="windowText">
                <o:lock v:ext="edit" shapetype="f"/>
                <w10:anchorlock/>
              </v:line>
            </w:pict>
          </mc:Fallback>
        </mc:AlternateContent>
      </w:r>
    </w:p>
    <w:sectPr w:rsidR="001564D0" w:rsidRPr="0005665E" w:rsidSect="002A2875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701" w:right="1440" w:bottom="1440" w:left="1440" w:header="964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89978" w14:textId="77777777" w:rsidR="00AF06B5" w:rsidRDefault="00AF06B5" w:rsidP="004D4333">
      <w:pPr>
        <w:spacing w:after="0" w:line="240" w:lineRule="auto"/>
      </w:pPr>
      <w:r>
        <w:separator/>
      </w:r>
    </w:p>
  </w:endnote>
  <w:endnote w:type="continuationSeparator" w:id="0">
    <w:p w14:paraId="28E2704F" w14:textId="77777777" w:rsidR="00AF06B5" w:rsidRDefault="00AF06B5" w:rsidP="004D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B6B34A4D-9E54-1840-A6EE-16C60D1C36F2}"/>
    <w:embedBold r:id="rId2" w:subsetted="1" w:fontKey="{C7ABAFD2-219A-8A43-B997-174A49A977D1}"/>
    <w:embedBoldItalic r:id="rId3" w:subsetted="1" w:fontKey="{7EE51843-68C4-3341-8FE4-28416AFD7DDD}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nux Libertine Display">
    <w:charset w:val="00"/>
    <w:family w:val="auto"/>
    <w:pitch w:val="variable"/>
    <w:sig w:usb0="E0000AFF" w:usb1="5200E5FB" w:usb2="02000020" w:usb3="00000000" w:csb0="000001BF" w:csb1="00000000"/>
    <w:embedRegular r:id="rId4" w:fontKey="{8FC8552A-5291-3B42-92D9-D337774B48CD}"/>
    <w:embedBold r:id="rId5" w:fontKey="{D31DF94B-9C0B-5343-B14C-419B72E0E89D}"/>
    <w:embedItalic r:id="rId6" w:fontKey="{8157D260-1DD6-2D49-ACCF-262D4506A41C}"/>
    <w:embedBoldItalic r:id="rId7" w:fontKey="{763DA6A5-144F-424F-9604-55AEA6665C8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15248818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9BAC91C" w14:textId="77777777" w:rsidR="00780D71" w:rsidRPr="00207C0D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A524D">
          <w:rPr>
            <w:rFonts w:ascii="Times New Roman" w:hAnsi="Times New Roman" w:cs="Times New Roman"/>
            <w:b/>
            <w:noProof/>
          </w:rPr>
          <w:t>5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lang w:val="ko-KR"/>
      </w:rPr>
      <w:id w:val="-28188793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77B56C71" w14:textId="77777777" w:rsidR="00780D71" w:rsidRPr="00A353F8" w:rsidRDefault="00780D71" w:rsidP="00207C0D">
        <w:pPr>
          <w:pStyle w:val="a5"/>
          <w:jc w:val="center"/>
          <w:rPr>
            <w:rFonts w:ascii="Times New Roman" w:hAnsi="Times New Roman" w:cs="Times New Roman"/>
          </w:rPr>
        </w:pP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PAGE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1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A353F8">
          <w:rPr>
            <w:rFonts w:ascii="Times New Roman" w:hAnsi="Times New Roman" w:cs="Times New Roman"/>
            <w:lang w:val="ko-KR"/>
          </w:rPr>
          <w:t xml:space="preserve"> / 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A353F8">
          <w:rPr>
            <w:rFonts w:ascii="Times New Roman" w:hAnsi="Times New Roman" w:cs="Times New Roman"/>
            <w:b/>
          </w:rPr>
          <w:instrText>NUMPAGES</w:instrTex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50CE9">
          <w:rPr>
            <w:rFonts w:ascii="Times New Roman" w:hAnsi="Times New Roman" w:cs="Times New Roman"/>
            <w:b/>
            <w:noProof/>
          </w:rPr>
          <w:t>3</w:t>
        </w:r>
        <w:r w:rsidRPr="00A353F8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A086" w14:textId="77777777" w:rsidR="00AF06B5" w:rsidRDefault="00AF06B5" w:rsidP="004D4333">
      <w:pPr>
        <w:spacing w:after="0" w:line="240" w:lineRule="auto"/>
      </w:pPr>
      <w:r>
        <w:separator/>
      </w:r>
    </w:p>
  </w:footnote>
  <w:footnote w:type="continuationSeparator" w:id="0">
    <w:p w14:paraId="4FC90AC1" w14:textId="77777777" w:rsidR="00AF06B5" w:rsidRDefault="00AF06B5" w:rsidP="004D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F251" w14:textId="4067963F" w:rsidR="00780D71" w:rsidRPr="00A353F8" w:rsidRDefault="00780D71" w:rsidP="00CD64C4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036A0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kern w:val="0"/>
        <w:sz w:val="32"/>
        <w:szCs w:val="24"/>
      </w:rPr>
    </w:pPr>
    <w:proofErr w:type="spellStart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>Keehoon</w:t>
    </w:r>
    <w:proofErr w:type="spellEnd"/>
    <w:r w:rsidRPr="002A2875">
      <w:rPr>
        <w:rFonts w:ascii="Times New Roman" w:hAnsi="Times New Roman" w:cs="Times New Roman" w:hint="eastAsia"/>
        <w:b/>
        <w:bCs/>
        <w:kern w:val="0"/>
        <w:sz w:val="44"/>
        <w:szCs w:val="36"/>
      </w:rPr>
      <w:t xml:space="preserve"> Hong</w:t>
    </w:r>
  </w:p>
  <w:p w14:paraId="059C3C65" w14:textId="77777777" w:rsidR="00780D71" w:rsidRPr="002A2875" w:rsidRDefault="00780D71" w:rsidP="002A2875">
    <w:pPr>
      <w:pStyle w:val="a4"/>
      <w:spacing w:after="0" w:line="240" w:lineRule="auto"/>
      <w:jc w:val="right"/>
      <w:rPr>
        <w:rFonts w:ascii="Times New Roman" w:hAnsi="Times New Roman" w:cs="Times New Roman"/>
        <w:b/>
        <w:bCs/>
        <w:i/>
        <w:kern w:val="0"/>
        <w:sz w:val="24"/>
        <w:szCs w:val="24"/>
      </w:rPr>
    </w:pPr>
    <w:r w:rsidRPr="002A2875">
      <w:rPr>
        <w:rFonts w:ascii="Times New Roman" w:hAnsi="Times New Roman" w:cs="Times New Roman" w:hint="eastAsia"/>
        <w:b/>
        <w:bCs/>
        <w:i/>
        <w:kern w:val="0"/>
        <w:sz w:val="24"/>
        <w:szCs w:val="24"/>
      </w:rPr>
      <w:t>Curriculum Vitae</w:t>
    </w:r>
  </w:p>
  <w:p w14:paraId="55C59EDF" w14:textId="77777777" w:rsidR="00780D71" w:rsidRPr="004F7A1C" w:rsidRDefault="00780D71" w:rsidP="004F7A1C">
    <w:pPr>
      <w:pStyle w:val="a4"/>
      <w:spacing w:line="120" w:lineRule="auto"/>
      <w:jc w:val="center"/>
    </w:pPr>
    <w:r>
      <w:rPr>
        <w:noProof/>
      </w:rPr>
      <mc:AlternateContent>
        <mc:Choice Requires="wps">
          <w:drawing>
            <wp:inline distT="0" distB="0" distL="0" distR="0" wp14:anchorId="72000750" wp14:editId="06258A5E">
              <wp:extent cx="5687695" cy="0"/>
              <wp:effectExtent l="0" t="0" r="27305" b="19050"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8769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3EE1EC9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" strokecolor="black [3213]">
              <o:lock v:ext="edit" shapetype="f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540pt;height:540pt;visibility:visible;mso-wrap-style:square" o:bullet="t">
        <v:imagedata r:id="rId1" o:title="" croptop="3115f" cropbottom="3115f" cropleft="3115f" cropright="3115f"/>
      </v:shape>
    </w:pict>
  </w:numPicBullet>
  <w:numPicBullet w:numPicBulletId="1">
    <w:pict>
      <v:shape id="_x0000_i1073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" o:bullet="t">
        <v:imagedata r:id="rId2" o:title="" cropbottom="-1179f" cropright="-1179f"/>
      </v:shape>
    </w:pict>
  </w:numPicBullet>
  <w:abstractNum w:abstractNumId="0" w15:restartNumberingAfterBreak="0">
    <w:nsid w:val="036D2C9A"/>
    <w:multiLevelType w:val="hybridMultilevel"/>
    <w:tmpl w:val="7B004432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AD429EF"/>
    <w:multiLevelType w:val="hybridMultilevel"/>
    <w:tmpl w:val="BBD09E72"/>
    <w:lvl w:ilvl="0" w:tplc="0409000F">
      <w:start w:val="1"/>
      <w:numFmt w:val="decimal"/>
      <w:lvlText w:val="%1."/>
      <w:lvlJc w:val="left"/>
      <w:pPr>
        <w:ind w:left="760" w:hanging="360"/>
      </w:pPr>
      <w:rPr>
        <w:i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407BFD"/>
    <w:multiLevelType w:val="hybridMultilevel"/>
    <w:tmpl w:val="032ACA3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2295F0B"/>
    <w:multiLevelType w:val="hybridMultilevel"/>
    <w:tmpl w:val="BD981964"/>
    <w:lvl w:ilvl="0" w:tplc="0522568C">
      <w:start w:val="1"/>
      <w:numFmt w:val="decimal"/>
      <w:lvlText w:val="%1.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F3515"/>
    <w:multiLevelType w:val="hybridMultilevel"/>
    <w:tmpl w:val="A0788F20"/>
    <w:lvl w:ilvl="0" w:tplc="B0765342">
      <w:start w:val="1"/>
      <w:numFmt w:val="decimal"/>
      <w:pStyle w:val="051"/>
      <w:lvlText w:val="%1."/>
      <w:lvlJc w:val="left"/>
      <w:pPr>
        <w:ind w:left="786" w:hanging="36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AB23543"/>
    <w:multiLevelType w:val="hybridMultilevel"/>
    <w:tmpl w:val="2B720934"/>
    <w:lvl w:ilvl="0" w:tplc="AFFE4490">
      <w:start w:val="1"/>
      <w:numFmt w:val="bullet"/>
      <w:lvlText w:val="–"/>
      <w:lvlJc w:val="left"/>
      <w:pPr>
        <w:ind w:left="8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00" w:hanging="400"/>
      </w:pPr>
      <w:rPr>
        <w:rFonts w:ascii="Wingdings" w:hAnsi="Wingdings" w:hint="default"/>
      </w:rPr>
    </w:lvl>
  </w:abstractNum>
  <w:abstractNum w:abstractNumId="6" w15:restartNumberingAfterBreak="0">
    <w:nsid w:val="3F8812B1"/>
    <w:multiLevelType w:val="hybridMultilevel"/>
    <w:tmpl w:val="4772487E"/>
    <w:lvl w:ilvl="0" w:tplc="9A4A7F2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22261B"/>
    <w:multiLevelType w:val="hybridMultilevel"/>
    <w:tmpl w:val="13423E08"/>
    <w:lvl w:ilvl="0" w:tplc="45461784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A0AF5D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7883DB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464E96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6322691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95CE11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005B3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9C668CA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92229E7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43986CB8"/>
    <w:multiLevelType w:val="hybridMultilevel"/>
    <w:tmpl w:val="04628078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48D7176B"/>
    <w:multiLevelType w:val="hybridMultilevel"/>
    <w:tmpl w:val="0D5CED46"/>
    <w:lvl w:ilvl="0" w:tplc="0FA6C6E8">
      <w:start w:val="4"/>
      <w:numFmt w:val="bullet"/>
      <w:lvlText w:val="-"/>
      <w:lvlJc w:val="left"/>
      <w:pPr>
        <w:ind w:left="1200" w:hanging="40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E576954"/>
    <w:multiLevelType w:val="hybridMultilevel"/>
    <w:tmpl w:val="F5A6A4A8"/>
    <w:lvl w:ilvl="0" w:tplc="AFFE4490">
      <w:start w:val="1"/>
      <w:numFmt w:val="bullet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603519C7"/>
    <w:multiLevelType w:val="hybridMultilevel"/>
    <w:tmpl w:val="ED42856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67BF651D"/>
    <w:multiLevelType w:val="hybridMultilevel"/>
    <w:tmpl w:val="1940FBC2"/>
    <w:lvl w:ilvl="0" w:tplc="7F044FD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FA6C6E8">
      <w:start w:val="4"/>
      <w:numFmt w:val="bullet"/>
      <w:lvlText w:val="-"/>
      <w:lvlJc w:val="left"/>
      <w:pPr>
        <w:ind w:left="1600" w:hanging="400"/>
      </w:pPr>
      <w:rPr>
        <w:rFonts w:ascii="굴림체" w:eastAsia="굴림체" w:hAnsi="굴림체" w:cs="굴림체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7DB4C94"/>
    <w:multiLevelType w:val="hybridMultilevel"/>
    <w:tmpl w:val="3CE44034"/>
    <w:lvl w:ilvl="0" w:tplc="FF7CD22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2B77D8"/>
    <w:multiLevelType w:val="hybridMultilevel"/>
    <w:tmpl w:val="9C529402"/>
    <w:lvl w:ilvl="0" w:tplc="7F044FDC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1070420232">
    <w:abstractNumId w:val="4"/>
  </w:num>
  <w:num w:numId="2" w16cid:durableId="1518076777">
    <w:abstractNumId w:val="8"/>
  </w:num>
  <w:num w:numId="3" w16cid:durableId="1563520173">
    <w:abstractNumId w:val="2"/>
  </w:num>
  <w:num w:numId="4" w16cid:durableId="1378043657">
    <w:abstractNumId w:val="4"/>
    <w:lvlOverride w:ilvl="0">
      <w:startOverride w:val="1"/>
    </w:lvlOverride>
  </w:num>
  <w:num w:numId="5" w16cid:durableId="2103181951">
    <w:abstractNumId w:val="1"/>
  </w:num>
  <w:num w:numId="6" w16cid:durableId="1609309881">
    <w:abstractNumId w:val="3"/>
  </w:num>
  <w:num w:numId="7" w16cid:durableId="441270222">
    <w:abstractNumId w:val="13"/>
  </w:num>
  <w:num w:numId="8" w16cid:durableId="1857887288">
    <w:abstractNumId w:val="9"/>
  </w:num>
  <w:num w:numId="9" w16cid:durableId="336541271">
    <w:abstractNumId w:val="12"/>
  </w:num>
  <w:num w:numId="10" w16cid:durableId="1675255399">
    <w:abstractNumId w:val="7"/>
  </w:num>
  <w:num w:numId="11" w16cid:durableId="736821440">
    <w:abstractNumId w:val="14"/>
  </w:num>
  <w:num w:numId="12" w16cid:durableId="698287103">
    <w:abstractNumId w:val="11"/>
  </w:num>
  <w:num w:numId="13" w16cid:durableId="121658649">
    <w:abstractNumId w:val="5"/>
  </w:num>
  <w:num w:numId="14" w16cid:durableId="595671226">
    <w:abstractNumId w:val="10"/>
  </w:num>
  <w:num w:numId="15" w16cid:durableId="918295978">
    <w:abstractNumId w:val="0"/>
  </w:num>
  <w:num w:numId="16" w16cid:durableId="63348339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LU0NTEyMTYzNzdW0lEKTi0uzszPAykwtKwFAM+7fq4tAAAA"/>
  </w:docVars>
  <w:rsids>
    <w:rsidRoot w:val="006E118D"/>
    <w:rsid w:val="0000220C"/>
    <w:rsid w:val="00006EEC"/>
    <w:rsid w:val="000071C0"/>
    <w:rsid w:val="00010386"/>
    <w:rsid w:val="000106F0"/>
    <w:rsid w:val="00010C6C"/>
    <w:rsid w:val="0001157B"/>
    <w:rsid w:val="00011D38"/>
    <w:rsid w:val="00012F6D"/>
    <w:rsid w:val="00015136"/>
    <w:rsid w:val="00015285"/>
    <w:rsid w:val="00015B29"/>
    <w:rsid w:val="00015BA4"/>
    <w:rsid w:val="00017D6D"/>
    <w:rsid w:val="000207F1"/>
    <w:rsid w:val="000263C6"/>
    <w:rsid w:val="000266C6"/>
    <w:rsid w:val="00027317"/>
    <w:rsid w:val="000278A9"/>
    <w:rsid w:val="0003173A"/>
    <w:rsid w:val="00031A40"/>
    <w:rsid w:val="00036487"/>
    <w:rsid w:val="00036634"/>
    <w:rsid w:val="0003734F"/>
    <w:rsid w:val="000379AE"/>
    <w:rsid w:val="00037B2A"/>
    <w:rsid w:val="00037FD8"/>
    <w:rsid w:val="00042864"/>
    <w:rsid w:val="00043618"/>
    <w:rsid w:val="000508C9"/>
    <w:rsid w:val="00052A89"/>
    <w:rsid w:val="00054507"/>
    <w:rsid w:val="0005665E"/>
    <w:rsid w:val="000566B3"/>
    <w:rsid w:val="00057119"/>
    <w:rsid w:val="0005716A"/>
    <w:rsid w:val="00065D73"/>
    <w:rsid w:val="00073107"/>
    <w:rsid w:val="000733E6"/>
    <w:rsid w:val="00073FAA"/>
    <w:rsid w:val="00075313"/>
    <w:rsid w:val="000755CD"/>
    <w:rsid w:val="00076257"/>
    <w:rsid w:val="000765AD"/>
    <w:rsid w:val="00080335"/>
    <w:rsid w:val="000803FF"/>
    <w:rsid w:val="00081A9D"/>
    <w:rsid w:val="0008222C"/>
    <w:rsid w:val="00086343"/>
    <w:rsid w:val="00090E0D"/>
    <w:rsid w:val="0009231C"/>
    <w:rsid w:val="000924CF"/>
    <w:rsid w:val="00092B76"/>
    <w:rsid w:val="00093C8F"/>
    <w:rsid w:val="000945F8"/>
    <w:rsid w:val="0009551E"/>
    <w:rsid w:val="00096321"/>
    <w:rsid w:val="000A01B3"/>
    <w:rsid w:val="000A294E"/>
    <w:rsid w:val="000A316B"/>
    <w:rsid w:val="000A3683"/>
    <w:rsid w:val="000B0B65"/>
    <w:rsid w:val="000B1150"/>
    <w:rsid w:val="000B2209"/>
    <w:rsid w:val="000B2A6C"/>
    <w:rsid w:val="000B3172"/>
    <w:rsid w:val="000B5359"/>
    <w:rsid w:val="000B6C45"/>
    <w:rsid w:val="000B72FF"/>
    <w:rsid w:val="000C0A90"/>
    <w:rsid w:val="000C1283"/>
    <w:rsid w:val="000C186C"/>
    <w:rsid w:val="000C1929"/>
    <w:rsid w:val="000C2F0E"/>
    <w:rsid w:val="000C7B3B"/>
    <w:rsid w:val="000D0160"/>
    <w:rsid w:val="000D2EB3"/>
    <w:rsid w:val="000D2F09"/>
    <w:rsid w:val="000D32B7"/>
    <w:rsid w:val="000D53C6"/>
    <w:rsid w:val="000E021E"/>
    <w:rsid w:val="000E0D58"/>
    <w:rsid w:val="000E1198"/>
    <w:rsid w:val="000E232D"/>
    <w:rsid w:val="000E2ABB"/>
    <w:rsid w:val="000E35AA"/>
    <w:rsid w:val="000E7ADC"/>
    <w:rsid w:val="000F06C6"/>
    <w:rsid w:val="000F3192"/>
    <w:rsid w:val="000F32FE"/>
    <w:rsid w:val="000F58E3"/>
    <w:rsid w:val="000F7BD2"/>
    <w:rsid w:val="0010286B"/>
    <w:rsid w:val="0010322A"/>
    <w:rsid w:val="00106697"/>
    <w:rsid w:val="00110079"/>
    <w:rsid w:val="0011052D"/>
    <w:rsid w:val="00110D83"/>
    <w:rsid w:val="001134F7"/>
    <w:rsid w:val="001142C3"/>
    <w:rsid w:val="001171CF"/>
    <w:rsid w:val="00120DD9"/>
    <w:rsid w:val="0012297C"/>
    <w:rsid w:val="001229DF"/>
    <w:rsid w:val="00122E05"/>
    <w:rsid w:val="00122F72"/>
    <w:rsid w:val="001232EB"/>
    <w:rsid w:val="001254AD"/>
    <w:rsid w:val="00127C65"/>
    <w:rsid w:val="001314D2"/>
    <w:rsid w:val="0013169B"/>
    <w:rsid w:val="00132B25"/>
    <w:rsid w:val="00133813"/>
    <w:rsid w:val="001356B5"/>
    <w:rsid w:val="001402DB"/>
    <w:rsid w:val="00140B9F"/>
    <w:rsid w:val="00141441"/>
    <w:rsid w:val="00141E50"/>
    <w:rsid w:val="001420F9"/>
    <w:rsid w:val="001423EB"/>
    <w:rsid w:val="001448AB"/>
    <w:rsid w:val="00146584"/>
    <w:rsid w:val="001476DF"/>
    <w:rsid w:val="00151699"/>
    <w:rsid w:val="00151D2D"/>
    <w:rsid w:val="001564D0"/>
    <w:rsid w:val="00156510"/>
    <w:rsid w:val="00157A9A"/>
    <w:rsid w:val="00160A1D"/>
    <w:rsid w:val="00161285"/>
    <w:rsid w:val="00161848"/>
    <w:rsid w:val="00161E33"/>
    <w:rsid w:val="001629F8"/>
    <w:rsid w:val="00163553"/>
    <w:rsid w:val="00164D22"/>
    <w:rsid w:val="0016577F"/>
    <w:rsid w:val="00167C7D"/>
    <w:rsid w:val="00167DFF"/>
    <w:rsid w:val="00167F51"/>
    <w:rsid w:val="0017419A"/>
    <w:rsid w:val="001749B1"/>
    <w:rsid w:val="0017541D"/>
    <w:rsid w:val="00175C7A"/>
    <w:rsid w:val="0017652F"/>
    <w:rsid w:val="00177031"/>
    <w:rsid w:val="00177544"/>
    <w:rsid w:val="001823B4"/>
    <w:rsid w:val="00186507"/>
    <w:rsid w:val="00186962"/>
    <w:rsid w:val="00187119"/>
    <w:rsid w:val="001874CA"/>
    <w:rsid w:val="001915D2"/>
    <w:rsid w:val="00192077"/>
    <w:rsid w:val="0019255A"/>
    <w:rsid w:val="00192AF1"/>
    <w:rsid w:val="00193B8B"/>
    <w:rsid w:val="001940D3"/>
    <w:rsid w:val="001A0584"/>
    <w:rsid w:val="001A1352"/>
    <w:rsid w:val="001A394F"/>
    <w:rsid w:val="001A3F26"/>
    <w:rsid w:val="001A62F6"/>
    <w:rsid w:val="001A7BB0"/>
    <w:rsid w:val="001B1FCF"/>
    <w:rsid w:val="001B2484"/>
    <w:rsid w:val="001B458D"/>
    <w:rsid w:val="001C0255"/>
    <w:rsid w:val="001C172D"/>
    <w:rsid w:val="001C1AC8"/>
    <w:rsid w:val="001C2660"/>
    <w:rsid w:val="001D18B5"/>
    <w:rsid w:val="001D20D4"/>
    <w:rsid w:val="001D3292"/>
    <w:rsid w:val="001D3963"/>
    <w:rsid w:val="001D3E02"/>
    <w:rsid w:val="001D4DC5"/>
    <w:rsid w:val="001E0799"/>
    <w:rsid w:val="001E0EF0"/>
    <w:rsid w:val="001E1B8A"/>
    <w:rsid w:val="001E6535"/>
    <w:rsid w:val="001F0ABB"/>
    <w:rsid w:val="001F1CD2"/>
    <w:rsid w:val="001F3001"/>
    <w:rsid w:val="001F437E"/>
    <w:rsid w:val="001F50B0"/>
    <w:rsid w:val="001F5B46"/>
    <w:rsid w:val="001F61DE"/>
    <w:rsid w:val="00200450"/>
    <w:rsid w:val="00202A83"/>
    <w:rsid w:val="002031C8"/>
    <w:rsid w:val="00204CA1"/>
    <w:rsid w:val="002051CD"/>
    <w:rsid w:val="0020618F"/>
    <w:rsid w:val="00207C0D"/>
    <w:rsid w:val="00207D62"/>
    <w:rsid w:val="00207E6B"/>
    <w:rsid w:val="00210B2E"/>
    <w:rsid w:val="00210BB0"/>
    <w:rsid w:val="00211843"/>
    <w:rsid w:val="00211F1B"/>
    <w:rsid w:val="002123B9"/>
    <w:rsid w:val="00215FD4"/>
    <w:rsid w:val="002213E1"/>
    <w:rsid w:val="002221E2"/>
    <w:rsid w:val="00223592"/>
    <w:rsid w:val="00224CB7"/>
    <w:rsid w:val="00224E93"/>
    <w:rsid w:val="00231466"/>
    <w:rsid w:val="002328F5"/>
    <w:rsid w:val="00233EFD"/>
    <w:rsid w:val="00234163"/>
    <w:rsid w:val="00234474"/>
    <w:rsid w:val="00235E05"/>
    <w:rsid w:val="00237D35"/>
    <w:rsid w:val="002413D3"/>
    <w:rsid w:val="0024179D"/>
    <w:rsid w:val="00244D47"/>
    <w:rsid w:val="002466FF"/>
    <w:rsid w:val="0025497A"/>
    <w:rsid w:val="00261ECE"/>
    <w:rsid w:val="002639DE"/>
    <w:rsid w:val="00264374"/>
    <w:rsid w:val="002651C8"/>
    <w:rsid w:val="002651E3"/>
    <w:rsid w:val="00266728"/>
    <w:rsid w:val="00266A4C"/>
    <w:rsid w:val="00270CAA"/>
    <w:rsid w:val="0027130B"/>
    <w:rsid w:val="00274E8D"/>
    <w:rsid w:val="0027634E"/>
    <w:rsid w:val="002778A8"/>
    <w:rsid w:val="00277DB3"/>
    <w:rsid w:val="00283F61"/>
    <w:rsid w:val="0028520A"/>
    <w:rsid w:val="0028640A"/>
    <w:rsid w:val="0029090B"/>
    <w:rsid w:val="00291928"/>
    <w:rsid w:val="00294C64"/>
    <w:rsid w:val="00296080"/>
    <w:rsid w:val="00296BEC"/>
    <w:rsid w:val="00296DBE"/>
    <w:rsid w:val="0029756E"/>
    <w:rsid w:val="002A02CB"/>
    <w:rsid w:val="002A12F8"/>
    <w:rsid w:val="002A2342"/>
    <w:rsid w:val="002A2875"/>
    <w:rsid w:val="002A3609"/>
    <w:rsid w:val="002A5ACC"/>
    <w:rsid w:val="002A5D77"/>
    <w:rsid w:val="002B039D"/>
    <w:rsid w:val="002B09A5"/>
    <w:rsid w:val="002B3E9A"/>
    <w:rsid w:val="002B44DC"/>
    <w:rsid w:val="002B51C2"/>
    <w:rsid w:val="002B5364"/>
    <w:rsid w:val="002B5A6C"/>
    <w:rsid w:val="002B5D31"/>
    <w:rsid w:val="002B7E25"/>
    <w:rsid w:val="002C1CD6"/>
    <w:rsid w:val="002C4B3F"/>
    <w:rsid w:val="002C6416"/>
    <w:rsid w:val="002D0350"/>
    <w:rsid w:val="002D5AB1"/>
    <w:rsid w:val="002D623B"/>
    <w:rsid w:val="002E1343"/>
    <w:rsid w:val="002E1AAC"/>
    <w:rsid w:val="002E4611"/>
    <w:rsid w:val="002E65D5"/>
    <w:rsid w:val="002F224F"/>
    <w:rsid w:val="002F354C"/>
    <w:rsid w:val="002F37F9"/>
    <w:rsid w:val="002F4025"/>
    <w:rsid w:val="002F4141"/>
    <w:rsid w:val="002F521B"/>
    <w:rsid w:val="002F646B"/>
    <w:rsid w:val="002F7D02"/>
    <w:rsid w:val="00300119"/>
    <w:rsid w:val="003024B3"/>
    <w:rsid w:val="00302F40"/>
    <w:rsid w:val="003038EC"/>
    <w:rsid w:val="00310E65"/>
    <w:rsid w:val="003167F5"/>
    <w:rsid w:val="0032036E"/>
    <w:rsid w:val="0032125A"/>
    <w:rsid w:val="00322FFE"/>
    <w:rsid w:val="003248F5"/>
    <w:rsid w:val="00325327"/>
    <w:rsid w:val="0032538A"/>
    <w:rsid w:val="00331D29"/>
    <w:rsid w:val="003327DC"/>
    <w:rsid w:val="003354AC"/>
    <w:rsid w:val="003354AE"/>
    <w:rsid w:val="00335626"/>
    <w:rsid w:val="003357D4"/>
    <w:rsid w:val="003400C7"/>
    <w:rsid w:val="00344B72"/>
    <w:rsid w:val="00345154"/>
    <w:rsid w:val="003455B0"/>
    <w:rsid w:val="0034582F"/>
    <w:rsid w:val="003458FC"/>
    <w:rsid w:val="003478A7"/>
    <w:rsid w:val="00351103"/>
    <w:rsid w:val="00354E96"/>
    <w:rsid w:val="00354EBA"/>
    <w:rsid w:val="00355106"/>
    <w:rsid w:val="0035524D"/>
    <w:rsid w:val="00355361"/>
    <w:rsid w:val="0036090B"/>
    <w:rsid w:val="00361C37"/>
    <w:rsid w:val="00362FFF"/>
    <w:rsid w:val="00366965"/>
    <w:rsid w:val="00376DE2"/>
    <w:rsid w:val="0038110D"/>
    <w:rsid w:val="00382EC8"/>
    <w:rsid w:val="003831A4"/>
    <w:rsid w:val="00383473"/>
    <w:rsid w:val="003843E0"/>
    <w:rsid w:val="00384E8C"/>
    <w:rsid w:val="00386751"/>
    <w:rsid w:val="00390BE8"/>
    <w:rsid w:val="00393BAE"/>
    <w:rsid w:val="00395280"/>
    <w:rsid w:val="00396B8D"/>
    <w:rsid w:val="00397140"/>
    <w:rsid w:val="003A1554"/>
    <w:rsid w:val="003A2167"/>
    <w:rsid w:val="003A2754"/>
    <w:rsid w:val="003A29D1"/>
    <w:rsid w:val="003A31FC"/>
    <w:rsid w:val="003A376E"/>
    <w:rsid w:val="003A78D4"/>
    <w:rsid w:val="003B134B"/>
    <w:rsid w:val="003B32CA"/>
    <w:rsid w:val="003B75AB"/>
    <w:rsid w:val="003C2330"/>
    <w:rsid w:val="003D0FD9"/>
    <w:rsid w:val="003D2A4F"/>
    <w:rsid w:val="003D3F62"/>
    <w:rsid w:val="003D69A4"/>
    <w:rsid w:val="003D7AE0"/>
    <w:rsid w:val="003E048E"/>
    <w:rsid w:val="003E280A"/>
    <w:rsid w:val="003E2946"/>
    <w:rsid w:val="003E3496"/>
    <w:rsid w:val="003E427B"/>
    <w:rsid w:val="003E46D5"/>
    <w:rsid w:val="003E5414"/>
    <w:rsid w:val="003E5E37"/>
    <w:rsid w:val="003E6D4F"/>
    <w:rsid w:val="003F0641"/>
    <w:rsid w:val="003F082E"/>
    <w:rsid w:val="003F0B4E"/>
    <w:rsid w:val="003F2F1C"/>
    <w:rsid w:val="003F2F98"/>
    <w:rsid w:val="003F321C"/>
    <w:rsid w:val="003F38DD"/>
    <w:rsid w:val="003F3943"/>
    <w:rsid w:val="003F43EF"/>
    <w:rsid w:val="003F7D93"/>
    <w:rsid w:val="0040019D"/>
    <w:rsid w:val="00401FCC"/>
    <w:rsid w:val="00402194"/>
    <w:rsid w:val="00403317"/>
    <w:rsid w:val="00403533"/>
    <w:rsid w:val="004042BA"/>
    <w:rsid w:val="00405ADD"/>
    <w:rsid w:val="00405B3A"/>
    <w:rsid w:val="0040612C"/>
    <w:rsid w:val="00406275"/>
    <w:rsid w:val="0040672B"/>
    <w:rsid w:val="004116E1"/>
    <w:rsid w:val="00414794"/>
    <w:rsid w:val="0042378E"/>
    <w:rsid w:val="004237C5"/>
    <w:rsid w:val="00424878"/>
    <w:rsid w:val="004258CB"/>
    <w:rsid w:val="004277CB"/>
    <w:rsid w:val="00431124"/>
    <w:rsid w:val="0043113B"/>
    <w:rsid w:val="00432594"/>
    <w:rsid w:val="004358CF"/>
    <w:rsid w:val="00440B25"/>
    <w:rsid w:val="00441794"/>
    <w:rsid w:val="00445D4A"/>
    <w:rsid w:val="0044710E"/>
    <w:rsid w:val="00450A1F"/>
    <w:rsid w:val="0045105C"/>
    <w:rsid w:val="00453221"/>
    <w:rsid w:val="00454571"/>
    <w:rsid w:val="00454B71"/>
    <w:rsid w:val="00461B1E"/>
    <w:rsid w:val="00461B4E"/>
    <w:rsid w:val="004622CA"/>
    <w:rsid w:val="00462E05"/>
    <w:rsid w:val="00463D0E"/>
    <w:rsid w:val="0046444B"/>
    <w:rsid w:val="00466A87"/>
    <w:rsid w:val="0046787A"/>
    <w:rsid w:val="00470A47"/>
    <w:rsid w:val="00474AD9"/>
    <w:rsid w:val="00475020"/>
    <w:rsid w:val="0047580B"/>
    <w:rsid w:val="004774FE"/>
    <w:rsid w:val="00480CB6"/>
    <w:rsid w:val="00481790"/>
    <w:rsid w:val="00485049"/>
    <w:rsid w:val="004864A1"/>
    <w:rsid w:val="00487159"/>
    <w:rsid w:val="00490285"/>
    <w:rsid w:val="00490844"/>
    <w:rsid w:val="00491A3F"/>
    <w:rsid w:val="004A1A80"/>
    <w:rsid w:val="004A1D56"/>
    <w:rsid w:val="004A5315"/>
    <w:rsid w:val="004B0727"/>
    <w:rsid w:val="004B07FD"/>
    <w:rsid w:val="004B1E8B"/>
    <w:rsid w:val="004B2497"/>
    <w:rsid w:val="004B35C9"/>
    <w:rsid w:val="004B5361"/>
    <w:rsid w:val="004B6B8E"/>
    <w:rsid w:val="004C088D"/>
    <w:rsid w:val="004C19B3"/>
    <w:rsid w:val="004C1A6E"/>
    <w:rsid w:val="004C1EBC"/>
    <w:rsid w:val="004C2D16"/>
    <w:rsid w:val="004C40A3"/>
    <w:rsid w:val="004C4CA0"/>
    <w:rsid w:val="004C6ED0"/>
    <w:rsid w:val="004D006D"/>
    <w:rsid w:val="004D0535"/>
    <w:rsid w:val="004D3C2C"/>
    <w:rsid w:val="004D4333"/>
    <w:rsid w:val="004D4C32"/>
    <w:rsid w:val="004D5B49"/>
    <w:rsid w:val="004D65EF"/>
    <w:rsid w:val="004D6C6A"/>
    <w:rsid w:val="004D7988"/>
    <w:rsid w:val="004E0566"/>
    <w:rsid w:val="004E1ACA"/>
    <w:rsid w:val="004E1AFC"/>
    <w:rsid w:val="004E1E29"/>
    <w:rsid w:val="004E28E5"/>
    <w:rsid w:val="004E2C88"/>
    <w:rsid w:val="004E3EB2"/>
    <w:rsid w:val="004E4568"/>
    <w:rsid w:val="004E78E8"/>
    <w:rsid w:val="004E7FF3"/>
    <w:rsid w:val="004F32EE"/>
    <w:rsid w:val="004F4C11"/>
    <w:rsid w:val="004F5A81"/>
    <w:rsid w:val="004F7928"/>
    <w:rsid w:val="004F7A1C"/>
    <w:rsid w:val="005015A2"/>
    <w:rsid w:val="0050265C"/>
    <w:rsid w:val="005038AE"/>
    <w:rsid w:val="0050413E"/>
    <w:rsid w:val="005044D3"/>
    <w:rsid w:val="0050470D"/>
    <w:rsid w:val="00512AC6"/>
    <w:rsid w:val="00516AC6"/>
    <w:rsid w:val="005176FB"/>
    <w:rsid w:val="005210E7"/>
    <w:rsid w:val="00523B6A"/>
    <w:rsid w:val="0052557B"/>
    <w:rsid w:val="0052564B"/>
    <w:rsid w:val="005275F4"/>
    <w:rsid w:val="0053062F"/>
    <w:rsid w:val="0053308C"/>
    <w:rsid w:val="005332C4"/>
    <w:rsid w:val="005342B7"/>
    <w:rsid w:val="005344F7"/>
    <w:rsid w:val="0053572F"/>
    <w:rsid w:val="00536424"/>
    <w:rsid w:val="005408B0"/>
    <w:rsid w:val="00540DBE"/>
    <w:rsid w:val="00541580"/>
    <w:rsid w:val="0054242F"/>
    <w:rsid w:val="00542844"/>
    <w:rsid w:val="0054388C"/>
    <w:rsid w:val="0055469B"/>
    <w:rsid w:val="00554C3A"/>
    <w:rsid w:val="00555A1B"/>
    <w:rsid w:val="00556CA5"/>
    <w:rsid w:val="00560953"/>
    <w:rsid w:val="005617AA"/>
    <w:rsid w:val="005619F3"/>
    <w:rsid w:val="00563CFF"/>
    <w:rsid w:val="0056491C"/>
    <w:rsid w:val="00564E16"/>
    <w:rsid w:val="00565141"/>
    <w:rsid w:val="00565D12"/>
    <w:rsid w:val="00566CFC"/>
    <w:rsid w:val="005705AD"/>
    <w:rsid w:val="0057110A"/>
    <w:rsid w:val="005712FF"/>
    <w:rsid w:val="00571DBD"/>
    <w:rsid w:val="005730ED"/>
    <w:rsid w:val="005777F7"/>
    <w:rsid w:val="00581404"/>
    <w:rsid w:val="005842A1"/>
    <w:rsid w:val="005842C3"/>
    <w:rsid w:val="00585BD3"/>
    <w:rsid w:val="00590815"/>
    <w:rsid w:val="00592EAC"/>
    <w:rsid w:val="00593F08"/>
    <w:rsid w:val="00595481"/>
    <w:rsid w:val="005956EA"/>
    <w:rsid w:val="00597F3A"/>
    <w:rsid w:val="005A2F2F"/>
    <w:rsid w:val="005A53DD"/>
    <w:rsid w:val="005A5655"/>
    <w:rsid w:val="005A794F"/>
    <w:rsid w:val="005B7FDD"/>
    <w:rsid w:val="005C0064"/>
    <w:rsid w:val="005C151F"/>
    <w:rsid w:val="005C176B"/>
    <w:rsid w:val="005C303C"/>
    <w:rsid w:val="005C3C88"/>
    <w:rsid w:val="005C5C26"/>
    <w:rsid w:val="005C5E53"/>
    <w:rsid w:val="005D00D8"/>
    <w:rsid w:val="005D1AA3"/>
    <w:rsid w:val="005D2BDE"/>
    <w:rsid w:val="005D33E7"/>
    <w:rsid w:val="005D436A"/>
    <w:rsid w:val="005E0C31"/>
    <w:rsid w:val="005E33EC"/>
    <w:rsid w:val="005E3413"/>
    <w:rsid w:val="005F50CE"/>
    <w:rsid w:val="005F5D47"/>
    <w:rsid w:val="005F61CC"/>
    <w:rsid w:val="005F7F68"/>
    <w:rsid w:val="006013F1"/>
    <w:rsid w:val="00601A8F"/>
    <w:rsid w:val="00602681"/>
    <w:rsid w:val="0060421B"/>
    <w:rsid w:val="00605A91"/>
    <w:rsid w:val="00606F92"/>
    <w:rsid w:val="006104A4"/>
    <w:rsid w:val="00612B61"/>
    <w:rsid w:val="00612C1F"/>
    <w:rsid w:val="006140A8"/>
    <w:rsid w:val="006157A2"/>
    <w:rsid w:val="00616634"/>
    <w:rsid w:val="006168F8"/>
    <w:rsid w:val="00617B76"/>
    <w:rsid w:val="00621498"/>
    <w:rsid w:val="0062644A"/>
    <w:rsid w:val="00631445"/>
    <w:rsid w:val="00633678"/>
    <w:rsid w:val="0063534B"/>
    <w:rsid w:val="00635469"/>
    <w:rsid w:val="00635D49"/>
    <w:rsid w:val="0063649F"/>
    <w:rsid w:val="0064059E"/>
    <w:rsid w:val="006411EA"/>
    <w:rsid w:val="00641DE5"/>
    <w:rsid w:val="006429CD"/>
    <w:rsid w:val="00643578"/>
    <w:rsid w:val="0064366C"/>
    <w:rsid w:val="00643F03"/>
    <w:rsid w:val="00646B9C"/>
    <w:rsid w:val="0065222A"/>
    <w:rsid w:val="00653FAF"/>
    <w:rsid w:val="006572DB"/>
    <w:rsid w:val="00657932"/>
    <w:rsid w:val="006605BA"/>
    <w:rsid w:val="00662402"/>
    <w:rsid w:val="0066448D"/>
    <w:rsid w:val="00665B83"/>
    <w:rsid w:val="00666DA4"/>
    <w:rsid w:val="00667116"/>
    <w:rsid w:val="0066790A"/>
    <w:rsid w:val="0066792D"/>
    <w:rsid w:val="00667B37"/>
    <w:rsid w:val="00671828"/>
    <w:rsid w:val="00671B21"/>
    <w:rsid w:val="0067481B"/>
    <w:rsid w:val="00675098"/>
    <w:rsid w:val="0068076B"/>
    <w:rsid w:val="00680A99"/>
    <w:rsid w:val="006812AC"/>
    <w:rsid w:val="00682707"/>
    <w:rsid w:val="0068352E"/>
    <w:rsid w:val="00683686"/>
    <w:rsid w:val="00683930"/>
    <w:rsid w:val="00684412"/>
    <w:rsid w:val="006845A1"/>
    <w:rsid w:val="00684678"/>
    <w:rsid w:val="0068483D"/>
    <w:rsid w:val="006A09D9"/>
    <w:rsid w:val="006A235D"/>
    <w:rsid w:val="006A2757"/>
    <w:rsid w:val="006A3806"/>
    <w:rsid w:val="006A6F7C"/>
    <w:rsid w:val="006A7389"/>
    <w:rsid w:val="006A7A00"/>
    <w:rsid w:val="006A7CC4"/>
    <w:rsid w:val="006B2524"/>
    <w:rsid w:val="006B40FC"/>
    <w:rsid w:val="006B71D0"/>
    <w:rsid w:val="006C1D0C"/>
    <w:rsid w:val="006C306D"/>
    <w:rsid w:val="006C3F5B"/>
    <w:rsid w:val="006C5B54"/>
    <w:rsid w:val="006D0B63"/>
    <w:rsid w:val="006D390E"/>
    <w:rsid w:val="006D3F57"/>
    <w:rsid w:val="006D49C6"/>
    <w:rsid w:val="006D58E4"/>
    <w:rsid w:val="006D5D0F"/>
    <w:rsid w:val="006D67BE"/>
    <w:rsid w:val="006D7A76"/>
    <w:rsid w:val="006E0093"/>
    <w:rsid w:val="006E118D"/>
    <w:rsid w:val="006E3243"/>
    <w:rsid w:val="006E350D"/>
    <w:rsid w:val="006E6A36"/>
    <w:rsid w:val="006E7064"/>
    <w:rsid w:val="006F3CE9"/>
    <w:rsid w:val="006F54A6"/>
    <w:rsid w:val="006F559A"/>
    <w:rsid w:val="00701783"/>
    <w:rsid w:val="00706505"/>
    <w:rsid w:val="00706AF0"/>
    <w:rsid w:val="00706B74"/>
    <w:rsid w:val="0070768E"/>
    <w:rsid w:val="0071334E"/>
    <w:rsid w:val="00714726"/>
    <w:rsid w:val="00714A42"/>
    <w:rsid w:val="007152E7"/>
    <w:rsid w:val="007155C9"/>
    <w:rsid w:val="00716EEC"/>
    <w:rsid w:val="00717958"/>
    <w:rsid w:val="00720371"/>
    <w:rsid w:val="007210FC"/>
    <w:rsid w:val="00725C3D"/>
    <w:rsid w:val="00727BEE"/>
    <w:rsid w:val="00727F17"/>
    <w:rsid w:val="0073147A"/>
    <w:rsid w:val="00736264"/>
    <w:rsid w:val="007372C6"/>
    <w:rsid w:val="007375F8"/>
    <w:rsid w:val="00741814"/>
    <w:rsid w:val="0074182F"/>
    <w:rsid w:val="00742B19"/>
    <w:rsid w:val="00744352"/>
    <w:rsid w:val="00745E08"/>
    <w:rsid w:val="00747AAF"/>
    <w:rsid w:val="007500EF"/>
    <w:rsid w:val="007501F8"/>
    <w:rsid w:val="00750652"/>
    <w:rsid w:val="00753093"/>
    <w:rsid w:val="00755BA5"/>
    <w:rsid w:val="00756C46"/>
    <w:rsid w:val="00761081"/>
    <w:rsid w:val="00761679"/>
    <w:rsid w:val="00761EAA"/>
    <w:rsid w:val="007660CF"/>
    <w:rsid w:val="0076626C"/>
    <w:rsid w:val="00766467"/>
    <w:rsid w:val="0077157E"/>
    <w:rsid w:val="007732FA"/>
    <w:rsid w:val="00774FC4"/>
    <w:rsid w:val="00775611"/>
    <w:rsid w:val="00780D71"/>
    <w:rsid w:val="0078168B"/>
    <w:rsid w:val="00783908"/>
    <w:rsid w:val="00786196"/>
    <w:rsid w:val="00791333"/>
    <w:rsid w:val="00792E27"/>
    <w:rsid w:val="00794389"/>
    <w:rsid w:val="0079519C"/>
    <w:rsid w:val="007951C7"/>
    <w:rsid w:val="007A0D19"/>
    <w:rsid w:val="007A5ADD"/>
    <w:rsid w:val="007A6D93"/>
    <w:rsid w:val="007B2B43"/>
    <w:rsid w:val="007B2B4D"/>
    <w:rsid w:val="007B2C2A"/>
    <w:rsid w:val="007B4F9F"/>
    <w:rsid w:val="007B5BB7"/>
    <w:rsid w:val="007B6A2E"/>
    <w:rsid w:val="007B7FE0"/>
    <w:rsid w:val="007C1A87"/>
    <w:rsid w:val="007C2EB0"/>
    <w:rsid w:val="007C3FB2"/>
    <w:rsid w:val="007C417B"/>
    <w:rsid w:val="007C5B8A"/>
    <w:rsid w:val="007C6280"/>
    <w:rsid w:val="007D1A40"/>
    <w:rsid w:val="007D3C58"/>
    <w:rsid w:val="007D606A"/>
    <w:rsid w:val="007D695C"/>
    <w:rsid w:val="007E1B52"/>
    <w:rsid w:val="007E289B"/>
    <w:rsid w:val="007E5333"/>
    <w:rsid w:val="007E5B7E"/>
    <w:rsid w:val="007F57D5"/>
    <w:rsid w:val="007F6B8C"/>
    <w:rsid w:val="00802DDD"/>
    <w:rsid w:val="008054F0"/>
    <w:rsid w:val="008056E9"/>
    <w:rsid w:val="00806092"/>
    <w:rsid w:val="00807550"/>
    <w:rsid w:val="0080797A"/>
    <w:rsid w:val="008106D4"/>
    <w:rsid w:val="00810967"/>
    <w:rsid w:val="008135E7"/>
    <w:rsid w:val="008149C1"/>
    <w:rsid w:val="00816481"/>
    <w:rsid w:val="00816A55"/>
    <w:rsid w:val="00820069"/>
    <w:rsid w:val="00821390"/>
    <w:rsid w:val="008267E4"/>
    <w:rsid w:val="00830E04"/>
    <w:rsid w:val="00831446"/>
    <w:rsid w:val="00833090"/>
    <w:rsid w:val="00835E15"/>
    <w:rsid w:val="00836EA2"/>
    <w:rsid w:val="00841FC1"/>
    <w:rsid w:val="008430BE"/>
    <w:rsid w:val="0084479C"/>
    <w:rsid w:val="00845B2E"/>
    <w:rsid w:val="0084638D"/>
    <w:rsid w:val="00847E07"/>
    <w:rsid w:val="008515B8"/>
    <w:rsid w:val="008529F0"/>
    <w:rsid w:val="00853B3B"/>
    <w:rsid w:val="00854A34"/>
    <w:rsid w:val="00856328"/>
    <w:rsid w:val="00860AC0"/>
    <w:rsid w:val="00864755"/>
    <w:rsid w:val="008658FE"/>
    <w:rsid w:val="0087025B"/>
    <w:rsid w:val="00870F4B"/>
    <w:rsid w:val="008725B9"/>
    <w:rsid w:val="0087279D"/>
    <w:rsid w:val="0087639D"/>
    <w:rsid w:val="008776CA"/>
    <w:rsid w:val="00881374"/>
    <w:rsid w:val="0088313E"/>
    <w:rsid w:val="0088333A"/>
    <w:rsid w:val="00883352"/>
    <w:rsid w:val="00885632"/>
    <w:rsid w:val="00885A1D"/>
    <w:rsid w:val="00885DCA"/>
    <w:rsid w:val="00886419"/>
    <w:rsid w:val="00890DE9"/>
    <w:rsid w:val="008915C8"/>
    <w:rsid w:val="008957A4"/>
    <w:rsid w:val="008960E8"/>
    <w:rsid w:val="00897D04"/>
    <w:rsid w:val="00897D15"/>
    <w:rsid w:val="008A16DA"/>
    <w:rsid w:val="008A28F6"/>
    <w:rsid w:val="008A2F47"/>
    <w:rsid w:val="008A524D"/>
    <w:rsid w:val="008B3E7C"/>
    <w:rsid w:val="008B455B"/>
    <w:rsid w:val="008B51B0"/>
    <w:rsid w:val="008B51BA"/>
    <w:rsid w:val="008C04C2"/>
    <w:rsid w:val="008C0A04"/>
    <w:rsid w:val="008C4F6F"/>
    <w:rsid w:val="008C52C0"/>
    <w:rsid w:val="008C5C7B"/>
    <w:rsid w:val="008C7EC5"/>
    <w:rsid w:val="008D0DE1"/>
    <w:rsid w:val="008D44A9"/>
    <w:rsid w:val="008D4AD7"/>
    <w:rsid w:val="008E176D"/>
    <w:rsid w:val="008E2149"/>
    <w:rsid w:val="008E4899"/>
    <w:rsid w:val="008E49C0"/>
    <w:rsid w:val="008E6341"/>
    <w:rsid w:val="008F0D50"/>
    <w:rsid w:val="008F0E33"/>
    <w:rsid w:val="008F4450"/>
    <w:rsid w:val="008F4B81"/>
    <w:rsid w:val="008F5B5E"/>
    <w:rsid w:val="008F64AE"/>
    <w:rsid w:val="008F6829"/>
    <w:rsid w:val="00900EB0"/>
    <w:rsid w:val="009019E7"/>
    <w:rsid w:val="009022CD"/>
    <w:rsid w:val="00903212"/>
    <w:rsid w:val="009048A5"/>
    <w:rsid w:val="0090603E"/>
    <w:rsid w:val="00906DE3"/>
    <w:rsid w:val="00907E28"/>
    <w:rsid w:val="0091100B"/>
    <w:rsid w:val="00912D7E"/>
    <w:rsid w:val="009135FC"/>
    <w:rsid w:val="00913A4C"/>
    <w:rsid w:val="00914E64"/>
    <w:rsid w:val="009233EF"/>
    <w:rsid w:val="009256EB"/>
    <w:rsid w:val="009329A1"/>
    <w:rsid w:val="00934C75"/>
    <w:rsid w:val="00936299"/>
    <w:rsid w:val="00943D9F"/>
    <w:rsid w:val="0094443A"/>
    <w:rsid w:val="009457AD"/>
    <w:rsid w:val="009463F3"/>
    <w:rsid w:val="009500A4"/>
    <w:rsid w:val="00950CE9"/>
    <w:rsid w:val="0095432B"/>
    <w:rsid w:val="00956854"/>
    <w:rsid w:val="00957D84"/>
    <w:rsid w:val="00960F86"/>
    <w:rsid w:val="00961EAE"/>
    <w:rsid w:val="00963DA1"/>
    <w:rsid w:val="009677D3"/>
    <w:rsid w:val="009703BB"/>
    <w:rsid w:val="00974004"/>
    <w:rsid w:val="009752E3"/>
    <w:rsid w:val="00975F7B"/>
    <w:rsid w:val="00976301"/>
    <w:rsid w:val="00987A96"/>
    <w:rsid w:val="009918AC"/>
    <w:rsid w:val="00993DF0"/>
    <w:rsid w:val="009941BA"/>
    <w:rsid w:val="009952F3"/>
    <w:rsid w:val="00996420"/>
    <w:rsid w:val="009A26AC"/>
    <w:rsid w:val="009A36A4"/>
    <w:rsid w:val="009A3B4B"/>
    <w:rsid w:val="009A4A7B"/>
    <w:rsid w:val="009A73ED"/>
    <w:rsid w:val="009A7900"/>
    <w:rsid w:val="009B087E"/>
    <w:rsid w:val="009B250C"/>
    <w:rsid w:val="009B7551"/>
    <w:rsid w:val="009B75C7"/>
    <w:rsid w:val="009C0E54"/>
    <w:rsid w:val="009C4052"/>
    <w:rsid w:val="009C4F42"/>
    <w:rsid w:val="009C53DF"/>
    <w:rsid w:val="009C6B61"/>
    <w:rsid w:val="009C6D6F"/>
    <w:rsid w:val="009C763F"/>
    <w:rsid w:val="009D1135"/>
    <w:rsid w:val="009D459C"/>
    <w:rsid w:val="009D4AB9"/>
    <w:rsid w:val="009D50CA"/>
    <w:rsid w:val="009D63EA"/>
    <w:rsid w:val="009D7600"/>
    <w:rsid w:val="009D7DCA"/>
    <w:rsid w:val="009E1651"/>
    <w:rsid w:val="009E26EB"/>
    <w:rsid w:val="009E5319"/>
    <w:rsid w:val="009E5328"/>
    <w:rsid w:val="009E5EB8"/>
    <w:rsid w:val="009E6B47"/>
    <w:rsid w:val="009F0C59"/>
    <w:rsid w:val="009F32F0"/>
    <w:rsid w:val="009F3BCF"/>
    <w:rsid w:val="009F3CC8"/>
    <w:rsid w:val="009F41EF"/>
    <w:rsid w:val="009F5563"/>
    <w:rsid w:val="009F597D"/>
    <w:rsid w:val="009F5CAA"/>
    <w:rsid w:val="00A00715"/>
    <w:rsid w:val="00A067A8"/>
    <w:rsid w:val="00A06E84"/>
    <w:rsid w:val="00A114BE"/>
    <w:rsid w:val="00A14B29"/>
    <w:rsid w:val="00A15C7E"/>
    <w:rsid w:val="00A163D6"/>
    <w:rsid w:val="00A17A3C"/>
    <w:rsid w:val="00A20FD8"/>
    <w:rsid w:val="00A230AC"/>
    <w:rsid w:val="00A24D17"/>
    <w:rsid w:val="00A253EC"/>
    <w:rsid w:val="00A3070F"/>
    <w:rsid w:val="00A314AB"/>
    <w:rsid w:val="00A32857"/>
    <w:rsid w:val="00A3458B"/>
    <w:rsid w:val="00A353F8"/>
    <w:rsid w:val="00A37064"/>
    <w:rsid w:val="00A371D7"/>
    <w:rsid w:val="00A40892"/>
    <w:rsid w:val="00A40C7C"/>
    <w:rsid w:val="00A41BA3"/>
    <w:rsid w:val="00A42117"/>
    <w:rsid w:val="00A42346"/>
    <w:rsid w:val="00A436F6"/>
    <w:rsid w:val="00A437C3"/>
    <w:rsid w:val="00A43C02"/>
    <w:rsid w:val="00A447A2"/>
    <w:rsid w:val="00A45E66"/>
    <w:rsid w:val="00A46AF6"/>
    <w:rsid w:val="00A4784C"/>
    <w:rsid w:val="00A53594"/>
    <w:rsid w:val="00A56CE8"/>
    <w:rsid w:val="00A60BFE"/>
    <w:rsid w:val="00A623B4"/>
    <w:rsid w:val="00A63060"/>
    <w:rsid w:val="00A65DA3"/>
    <w:rsid w:val="00A66642"/>
    <w:rsid w:val="00A67302"/>
    <w:rsid w:val="00A67AAE"/>
    <w:rsid w:val="00A7554F"/>
    <w:rsid w:val="00A7576D"/>
    <w:rsid w:val="00A7663F"/>
    <w:rsid w:val="00A76763"/>
    <w:rsid w:val="00A82987"/>
    <w:rsid w:val="00A832A8"/>
    <w:rsid w:val="00A84244"/>
    <w:rsid w:val="00A92B81"/>
    <w:rsid w:val="00A9484A"/>
    <w:rsid w:val="00A96CD9"/>
    <w:rsid w:val="00AA00CA"/>
    <w:rsid w:val="00AA165A"/>
    <w:rsid w:val="00AA3F31"/>
    <w:rsid w:val="00AA57AC"/>
    <w:rsid w:val="00AA668D"/>
    <w:rsid w:val="00AA6B8F"/>
    <w:rsid w:val="00AA6F4F"/>
    <w:rsid w:val="00AB1225"/>
    <w:rsid w:val="00AB33BF"/>
    <w:rsid w:val="00AB33D9"/>
    <w:rsid w:val="00AB35A0"/>
    <w:rsid w:val="00AB4448"/>
    <w:rsid w:val="00AB4524"/>
    <w:rsid w:val="00AB4C4B"/>
    <w:rsid w:val="00AB6212"/>
    <w:rsid w:val="00AB6355"/>
    <w:rsid w:val="00AB6BD0"/>
    <w:rsid w:val="00AC09AB"/>
    <w:rsid w:val="00AC1AA3"/>
    <w:rsid w:val="00AC200A"/>
    <w:rsid w:val="00AC419C"/>
    <w:rsid w:val="00AC4EDB"/>
    <w:rsid w:val="00AD001B"/>
    <w:rsid w:val="00AD4B42"/>
    <w:rsid w:val="00AE04B6"/>
    <w:rsid w:val="00AE235C"/>
    <w:rsid w:val="00AE2557"/>
    <w:rsid w:val="00AE3359"/>
    <w:rsid w:val="00AE40B9"/>
    <w:rsid w:val="00AE416D"/>
    <w:rsid w:val="00AE4FCE"/>
    <w:rsid w:val="00AE5340"/>
    <w:rsid w:val="00AE6531"/>
    <w:rsid w:val="00AE6F5A"/>
    <w:rsid w:val="00AE7D30"/>
    <w:rsid w:val="00AF0078"/>
    <w:rsid w:val="00AF06B5"/>
    <w:rsid w:val="00AF376B"/>
    <w:rsid w:val="00AF4413"/>
    <w:rsid w:val="00AF5AAC"/>
    <w:rsid w:val="00AF6DBE"/>
    <w:rsid w:val="00AF72CA"/>
    <w:rsid w:val="00B00CBF"/>
    <w:rsid w:val="00B01283"/>
    <w:rsid w:val="00B041AA"/>
    <w:rsid w:val="00B04912"/>
    <w:rsid w:val="00B05E6D"/>
    <w:rsid w:val="00B1025D"/>
    <w:rsid w:val="00B1272E"/>
    <w:rsid w:val="00B146E4"/>
    <w:rsid w:val="00B16DBE"/>
    <w:rsid w:val="00B20324"/>
    <w:rsid w:val="00B2068F"/>
    <w:rsid w:val="00B226CE"/>
    <w:rsid w:val="00B229D2"/>
    <w:rsid w:val="00B25811"/>
    <w:rsid w:val="00B300CE"/>
    <w:rsid w:val="00B31AFD"/>
    <w:rsid w:val="00B31D60"/>
    <w:rsid w:val="00B3352F"/>
    <w:rsid w:val="00B353FC"/>
    <w:rsid w:val="00B358D5"/>
    <w:rsid w:val="00B41A04"/>
    <w:rsid w:val="00B41B6B"/>
    <w:rsid w:val="00B41D9A"/>
    <w:rsid w:val="00B453C5"/>
    <w:rsid w:val="00B46144"/>
    <w:rsid w:val="00B51D35"/>
    <w:rsid w:val="00B51FAC"/>
    <w:rsid w:val="00B5523A"/>
    <w:rsid w:val="00B55702"/>
    <w:rsid w:val="00B56C75"/>
    <w:rsid w:val="00B5730E"/>
    <w:rsid w:val="00B61DDF"/>
    <w:rsid w:val="00B62C23"/>
    <w:rsid w:val="00B631B4"/>
    <w:rsid w:val="00B63E78"/>
    <w:rsid w:val="00B63F3C"/>
    <w:rsid w:val="00B65052"/>
    <w:rsid w:val="00B718AC"/>
    <w:rsid w:val="00B763E3"/>
    <w:rsid w:val="00B80595"/>
    <w:rsid w:val="00B818FE"/>
    <w:rsid w:val="00B81980"/>
    <w:rsid w:val="00B842E2"/>
    <w:rsid w:val="00B84D40"/>
    <w:rsid w:val="00B9006A"/>
    <w:rsid w:val="00B91B0A"/>
    <w:rsid w:val="00B91E64"/>
    <w:rsid w:val="00B93625"/>
    <w:rsid w:val="00B93FB3"/>
    <w:rsid w:val="00B94004"/>
    <w:rsid w:val="00B94665"/>
    <w:rsid w:val="00B978A2"/>
    <w:rsid w:val="00BA07BC"/>
    <w:rsid w:val="00BA0D19"/>
    <w:rsid w:val="00BA33A2"/>
    <w:rsid w:val="00BA33C4"/>
    <w:rsid w:val="00BA3C2E"/>
    <w:rsid w:val="00BA56E9"/>
    <w:rsid w:val="00BA70B4"/>
    <w:rsid w:val="00BB0DA6"/>
    <w:rsid w:val="00BB0E25"/>
    <w:rsid w:val="00BB1772"/>
    <w:rsid w:val="00BB31A3"/>
    <w:rsid w:val="00BB3451"/>
    <w:rsid w:val="00BB461E"/>
    <w:rsid w:val="00BB589C"/>
    <w:rsid w:val="00BB69AA"/>
    <w:rsid w:val="00BC0441"/>
    <w:rsid w:val="00BC0E34"/>
    <w:rsid w:val="00BC14CD"/>
    <w:rsid w:val="00BC3088"/>
    <w:rsid w:val="00BC5FC3"/>
    <w:rsid w:val="00BC6E20"/>
    <w:rsid w:val="00BD023C"/>
    <w:rsid w:val="00BD06F4"/>
    <w:rsid w:val="00BD0D31"/>
    <w:rsid w:val="00BD1FBB"/>
    <w:rsid w:val="00BD2504"/>
    <w:rsid w:val="00BD40D7"/>
    <w:rsid w:val="00BD6FC8"/>
    <w:rsid w:val="00BE061A"/>
    <w:rsid w:val="00BE1763"/>
    <w:rsid w:val="00BE3559"/>
    <w:rsid w:val="00BE4AF3"/>
    <w:rsid w:val="00BE4DB6"/>
    <w:rsid w:val="00BE5BFF"/>
    <w:rsid w:val="00BE6545"/>
    <w:rsid w:val="00BF2590"/>
    <w:rsid w:val="00BF43F6"/>
    <w:rsid w:val="00BF6950"/>
    <w:rsid w:val="00C04802"/>
    <w:rsid w:val="00C10CF7"/>
    <w:rsid w:val="00C112CE"/>
    <w:rsid w:val="00C11928"/>
    <w:rsid w:val="00C15BB7"/>
    <w:rsid w:val="00C16545"/>
    <w:rsid w:val="00C1720E"/>
    <w:rsid w:val="00C17CB7"/>
    <w:rsid w:val="00C17EAB"/>
    <w:rsid w:val="00C203D7"/>
    <w:rsid w:val="00C20517"/>
    <w:rsid w:val="00C26A4F"/>
    <w:rsid w:val="00C33B65"/>
    <w:rsid w:val="00C355CB"/>
    <w:rsid w:val="00C3664D"/>
    <w:rsid w:val="00C367D6"/>
    <w:rsid w:val="00C37FC0"/>
    <w:rsid w:val="00C41664"/>
    <w:rsid w:val="00C47083"/>
    <w:rsid w:val="00C4781A"/>
    <w:rsid w:val="00C503D9"/>
    <w:rsid w:val="00C5053F"/>
    <w:rsid w:val="00C5075C"/>
    <w:rsid w:val="00C508F7"/>
    <w:rsid w:val="00C5198C"/>
    <w:rsid w:val="00C51F4D"/>
    <w:rsid w:val="00C52028"/>
    <w:rsid w:val="00C5249B"/>
    <w:rsid w:val="00C550C4"/>
    <w:rsid w:val="00C555CC"/>
    <w:rsid w:val="00C5582E"/>
    <w:rsid w:val="00C5624F"/>
    <w:rsid w:val="00C60146"/>
    <w:rsid w:val="00C61B9B"/>
    <w:rsid w:val="00C61EF1"/>
    <w:rsid w:val="00C620C6"/>
    <w:rsid w:val="00C65501"/>
    <w:rsid w:val="00C6585A"/>
    <w:rsid w:val="00C7014A"/>
    <w:rsid w:val="00C71A29"/>
    <w:rsid w:val="00C72A42"/>
    <w:rsid w:val="00C73263"/>
    <w:rsid w:val="00C7345A"/>
    <w:rsid w:val="00C73A00"/>
    <w:rsid w:val="00C73A70"/>
    <w:rsid w:val="00C75AD0"/>
    <w:rsid w:val="00C76735"/>
    <w:rsid w:val="00C8054D"/>
    <w:rsid w:val="00C81F7C"/>
    <w:rsid w:val="00C8317E"/>
    <w:rsid w:val="00C856B2"/>
    <w:rsid w:val="00C91FAC"/>
    <w:rsid w:val="00C92262"/>
    <w:rsid w:val="00C931AB"/>
    <w:rsid w:val="00C958B0"/>
    <w:rsid w:val="00C966A8"/>
    <w:rsid w:val="00CA1D2F"/>
    <w:rsid w:val="00CA1EAB"/>
    <w:rsid w:val="00CA2CB0"/>
    <w:rsid w:val="00CA497D"/>
    <w:rsid w:val="00CA7035"/>
    <w:rsid w:val="00CA7DC8"/>
    <w:rsid w:val="00CB01CF"/>
    <w:rsid w:val="00CB262D"/>
    <w:rsid w:val="00CB3942"/>
    <w:rsid w:val="00CB559B"/>
    <w:rsid w:val="00CB5CC9"/>
    <w:rsid w:val="00CB7F71"/>
    <w:rsid w:val="00CC218D"/>
    <w:rsid w:val="00CC2DE8"/>
    <w:rsid w:val="00CC381D"/>
    <w:rsid w:val="00CC3C7B"/>
    <w:rsid w:val="00CC49AB"/>
    <w:rsid w:val="00CC5956"/>
    <w:rsid w:val="00CD0439"/>
    <w:rsid w:val="00CD284C"/>
    <w:rsid w:val="00CD2F19"/>
    <w:rsid w:val="00CD5528"/>
    <w:rsid w:val="00CD64C4"/>
    <w:rsid w:val="00CD7021"/>
    <w:rsid w:val="00CD7911"/>
    <w:rsid w:val="00CE2DA0"/>
    <w:rsid w:val="00CE3E2B"/>
    <w:rsid w:val="00CE4CAD"/>
    <w:rsid w:val="00CE5B71"/>
    <w:rsid w:val="00CE6FE2"/>
    <w:rsid w:val="00CE7BA5"/>
    <w:rsid w:val="00CF00BE"/>
    <w:rsid w:val="00CF1419"/>
    <w:rsid w:val="00CF15D7"/>
    <w:rsid w:val="00CF1A40"/>
    <w:rsid w:val="00CF2BE9"/>
    <w:rsid w:val="00CF3F8F"/>
    <w:rsid w:val="00CF4699"/>
    <w:rsid w:val="00CF51FA"/>
    <w:rsid w:val="00D015DB"/>
    <w:rsid w:val="00D01D3A"/>
    <w:rsid w:val="00D0367A"/>
    <w:rsid w:val="00D03E8B"/>
    <w:rsid w:val="00D05908"/>
    <w:rsid w:val="00D10660"/>
    <w:rsid w:val="00D12F8C"/>
    <w:rsid w:val="00D14C48"/>
    <w:rsid w:val="00D166C6"/>
    <w:rsid w:val="00D21967"/>
    <w:rsid w:val="00D23328"/>
    <w:rsid w:val="00D26103"/>
    <w:rsid w:val="00D3104D"/>
    <w:rsid w:val="00D3196C"/>
    <w:rsid w:val="00D32D6D"/>
    <w:rsid w:val="00D32E68"/>
    <w:rsid w:val="00D33A73"/>
    <w:rsid w:val="00D3408A"/>
    <w:rsid w:val="00D43E8A"/>
    <w:rsid w:val="00D44050"/>
    <w:rsid w:val="00D50156"/>
    <w:rsid w:val="00D502E0"/>
    <w:rsid w:val="00D52268"/>
    <w:rsid w:val="00D54CF2"/>
    <w:rsid w:val="00D569F8"/>
    <w:rsid w:val="00D574CA"/>
    <w:rsid w:val="00D60A7B"/>
    <w:rsid w:val="00D63AEE"/>
    <w:rsid w:val="00D64B9F"/>
    <w:rsid w:val="00D661C0"/>
    <w:rsid w:val="00D67ED0"/>
    <w:rsid w:val="00D71B56"/>
    <w:rsid w:val="00D73472"/>
    <w:rsid w:val="00D73FDB"/>
    <w:rsid w:val="00D74383"/>
    <w:rsid w:val="00D74455"/>
    <w:rsid w:val="00D74661"/>
    <w:rsid w:val="00D8081B"/>
    <w:rsid w:val="00D8097E"/>
    <w:rsid w:val="00D822EB"/>
    <w:rsid w:val="00D8247D"/>
    <w:rsid w:val="00D831E3"/>
    <w:rsid w:val="00D843D9"/>
    <w:rsid w:val="00D84ACA"/>
    <w:rsid w:val="00D868F6"/>
    <w:rsid w:val="00D90963"/>
    <w:rsid w:val="00D90BC3"/>
    <w:rsid w:val="00D910C0"/>
    <w:rsid w:val="00D91A32"/>
    <w:rsid w:val="00D91DFE"/>
    <w:rsid w:val="00D925D2"/>
    <w:rsid w:val="00D92C7C"/>
    <w:rsid w:val="00D93D0B"/>
    <w:rsid w:val="00D94D42"/>
    <w:rsid w:val="00D95557"/>
    <w:rsid w:val="00DA03FB"/>
    <w:rsid w:val="00DA09BD"/>
    <w:rsid w:val="00DA181D"/>
    <w:rsid w:val="00DA31DE"/>
    <w:rsid w:val="00DA4F7C"/>
    <w:rsid w:val="00DA672D"/>
    <w:rsid w:val="00DB7738"/>
    <w:rsid w:val="00DC0119"/>
    <w:rsid w:val="00DC1B0E"/>
    <w:rsid w:val="00DC3C64"/>
    <w:rsid w:val="00DC41F1"/>
    <w:rsid w:val="00DD0831"/>
    <w:rsid w:val="00DD1CA6"/>
    <w:rsid w:val="00DD1E4F"/>
    <w:rsid w:val="00DD4BAB"/>
    <w:rsid w:val="00DD7629"/>
    <w:rsid w:val="00DE0F66"/>
    <w:rsid w:val="00DE1592"/>
    <w:rsid w:val="00DE1CB7"/>
    <w:rsid w:val="00DE499F"/>
    <w:rsid w:val="00DE4E43"/>
    <w:rsid w:val="00DE4ECF"/>
    <w:rsid w:val="00DE60B1"/>
    <w:rsid w:val="00DE63F1"/>
    <w:rsid w:val="00DE681B"/>
    <w:rsid w:val="00DE7739"/>
    <w:rsid w:val="00DE7803"/>
    <w:rsid w:val="00DE78A7"/>
    <w:rsid w:val="00DF2393"/>
    <w:rsid w:val="00DF32C9"/>
    <w:rsid w:val="00DF3E74"/>
    <w:rsid w:val="00DF56F4"/>
    <w:rsid w:val="00E01E83"/>
    <w:rsid w:val="00E0235C"/>
    <w:rsid w:val="00E0408D"/>
    <w:rsid w:val="00E05F49"/>
    <w:rsid w:val="00E13B51"/>
    <w:rsid w:val="00E14DE4"/>
    <w:rsid w:val="00E15A2A"/>
    <w:rsid w:val="00E242ED"/>
    <w:rsid w:val="00E27F83"/>
    <w:rsid w:val="00E32BC9"/>
    <w:rsid w:val="00E3659F"/>
    <w:rsid w:val="00E423CF"/>
    <w:rsid w:val="00E42508"/>
    <w:rsid w:val="00E42F90"/>
    <w:rsid w:val="00E4341E"/>
    <w:rsid w:val="00E439EE"/>
    <w:rsid w:val="00E43D05"/>
    <w:rsid w:val="00E50F97"/>
    <w:rsid w:val="00E5214A"/>
    <w:rsid w:val="00E52AE3"/>
    <w:rsid w:val="00E54138"/>
    <w:rsid w:val="00E56316"/>
    <w:rsid w:val="00E63D79"/>
    <w:rsid w:val="00E63F8F"/>
    <w:rsid w:val="00E64D4F"/>
    <w:rsid w:val="00E67A38"/>
    <w:rsid w:val="00E70743"/>
    <w:rsid w:val="00E71DEF"/>
    <w:rsid w:val="00E74171"/>
    <w:rsid w:val="00E74D58"/>
    <w:rsid w:val="00E74DCC"/>
    <w:rsid w:val="00E75228"/>
    <w:rsid w:val="00E756EF"/>
    <w:rsid w:val="00E757B6"/>
    <w:rsid w:val="00E76E5E"/>
    <w:rsid w:val="00E80D1A"/>
    <w:rsid w:val="00E82ABF"/>
    <w:rsid w:val="00E8547F"/>
    <w:rsid w:val="00E9085C"/>
    <w:rsid w:val="00E91B7A"/>
    <w:rsid w:val="00E9277D"/>
    <w:rsid w:val="00E93A39"/>
    <w:rsid w:val="00E93A88"/>
    <w:rsid w:val="00E9594A"/>
    <w:rsid w:val="00E95B33"/>
    <w:rsid w:val="00E9623B"/>
    <w:rsid w:val="00E97FCF"/>
    <w:rsid w:val="00EA03A1"/>
    <w:rsid w:val="00EA442B"/>
    <w:rsid w:val="00EA45C7"/>
    <w:rsid w:val="00EA58CB"/>
    <w:rsid w:val="00EA6B37"/>
    <w:rsid w:val="00EB0E6D"/>
    <w:rsid w:val="00EB15B5"/>
    <w:rsid w:val="00EB20E1"/>
    <w:rsid w:val="00EB25D5"/>
    <w:rsid w:val="00EB28BB"/>
    <w:rsid w:val="00EB694E"/>
    <w:rsid w:val="00EB7BD6"/>
    <w:rsid w:val="00EC1AAF"/>
    <w:rsid w:val="00EC2410"/>
    <w:rsid w:val="00EC266C"/>
    <w:rsid w:val="00EC344F"/>
    <w:rsid w:val="00ED1763"/>
    <w:rsid w:val="00ED1EA5"/>
    <w:rsid w:val="00ED1EC9"/>
    <w:rsid w:val="00ED39FD"/>
    <w:rsid w:val="00ED46E7"/>
    <w:rsid w:val="00EE1A61"/>
    <w:rsid w:val="00EE31D8"/>
    <w:rsid w:val="00EE3DDB"/>
    <w:rsid w:val="00EE46A2"/>
    <w:rsid w:val="00EE509F"/>
    <w:rsid w:val="00EE704F"/>
    <w:rsid w:val="00EE7A2E"/>
    <w:rsid w:val="00EE7ADF"/>
    <w:rsid w:val="00EF35F1"/>
    <w:rsid w:val="00EF7349"/>
    <w:rsid w:val="00EF7380"/>
    <w:rsid w:val="00F04437"/>
    <w:rsid w:val="00F04720"/>
    <w:rsid w:val="00F06D2A"/>
    <w:rsid w:val="00F06F01"/>
    <w:rsid w:val="00F1041A"/>
    <w:rsid w:val="00F1366B"/>
    <w:rsid w:val="00F138AE"/>
    <w:rsid w:val="00F228F5"/>
    <w:rsid w:val="00F2328C"/>
    <w:rsid w:val="00F25CE1"/>
    <w:rsid w:val="00F26A10"/>
    <w:rsid w:val="00F270CD"/>
    <w:rsid w:val="00F32D99"/>
    <w:rsid w:val="00F34519"/>
    <w:rsid w:val="00F34C5B"/>
    <w:rsid w:val="00F36E8D"/>
    <w:rsid w:val="00F40988"/>
    <w:rsid w:val="00F42797"/>
    <w:rsid w:val="00F43B19"/>
    <w:rsid w:val="00F447F5"/>
    <w:rsid w:val="00F4527B"/>
    <w:rsid w:val="00F46604"/>
    <w:rsid w:val="00F47CAE"/>
    <w:rsid w:val="00F5168F"/>
    <w:rsid w:val="00F51C3C"/>
    <w:rsid w:val="00F520B8"/>
    <w:rsid w:val="00F574EF"/>
    <w:rsid w:val="00F57F61"/>
    <w:rsid w:val="00F61181"/>
    <w:rsid w:val="00F62C46"/>
    <w:rsid w:val="00F65374"/>
    <w:rsid w:val="00F65C74"/>
    <w:rsid w:val="00F718F2"/>
    <w:rsid w:val="00F71AE1"/>
    <w:rsid w:val="00F73CA3"/>
    <w:rsid w:val="00F73E6C"/>
    <w:rsid w:val="00F76520"/>
    <w:rsid w:val="00F77FF1"/>
    <w:rsid w:val="00F81FEB"/>
    <w:rsid w:val="00F83953"/>
    <w:rsid w:val="00F84163"/>
    <w:rsid w:val="00F91AE7"/>
    <w:rsid w:val="00F92949"/>
    <w:rsid w:val="00F948CD"/>
    <w:rsid w:val="00F94BB9"/>
    <w:rsid w:val="00F97602"/>
    <w:rsid w:val="00FA1636"/>
    <w:rsid w:val="00FA1F65"/>
    <w:rsid w:val="00FA4662"/>
    <w:rsid w:val="00FA50C7"/>
    <w:rsid w:val="00FB0CF4"/>
    <w:rsid w:val="00FB16D3"/>
    <w:rsid w:val="00FB2B2F"/>
    <w:rsid w:val="00FB3E37"/>
    <w:rsid w:val="00FB4470"/>
    <w:rsid w:val="00FB6DF2"/>
    <w:rsid w:val="00FB7661"/>
    <w:rsid w:val="00FC02B4"/>
    <w:rsid w:val="00FC1AA3"/>
    <w:rsid w:val="00FC1CE3"/>
    <w:rsid w:val="00FC22E9"/>
    <w:rsid w:val="00FC25DF"/>
    <w:rsid w:val="00FC2A9C"/>
    <w:rsid w:val="00FC32E8"/>
    <w:rsid w:val="00FC5968"/>
    <w:rsid w:val="00FC7973"/>
    <w:rsid w:val="00FD06FE"/>
    <w:rsid w:val="00FD0B14"/>
    <w:rsid w:val="00FD2C66"/>
    <w:rsid w:val="00FD5110"/>
    <w:rsid w:val="00FD58EE"/>
    <w:rsid w:val="00FD5EA0"/>
    <w:rsid w:val="00FD74FE"/>
    <w:rsid w:val="00FE0A35"/>
    <w:rsid w:val="00FE0E73"/>
    <w:rsid w:val="00FE3C41"/>
    <w:rsid w:val="00FF28B5"/>
    <w:rsid w:val="00FF7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93312"/>
  <w15:docId w15:val="{70B62E3B-1313-48E2-AE11-F324FB36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18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4333"/>
  </w:style>
  <w:style w:type="paragraph" w:styleId="a5">
    <w:name w:val="footer"/>
    <w:basedOn w:val="a"/>
    <w:link w:val="Char0"/>
    <w:uiPriority w:val="99"/>
    <w:unhideWhenUsed/>
    <w:rsid w:val="004D43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4333"/>
  </w:style>
  <w:style w:type="paragraph" w:styleId="a6">
    <w:name w:val="List Paragraph"/>
    <w:basedOn w:val="a"/>
    <w:link w:val="Char1"/>
    <w:uiPriority w:val="34"/>
    <w:qFormat/>
    <w:rsid w:val="00853B3B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160A1D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62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629F8"/>
    <w:rPr>
      <w:rFonts w:asciiTheme="majorHAnsi" w:eastAsiaTheme="majorEastAsia" w:hAnsiTheme="majorHAnsi" w:cstheme="majorBidi"/>
      <w:sz w:val="18"/>
      <w:szCs w:val="18"/>
    </w:rPr>
  </w:style>
  <w:style w:type="paragraph" w:customStyle="1" w:styleId="051">
    <w:name w:val="단락0.51"/>
    <w:basedOn w:val="a"/>
    <w:link w:val="051Char"/>
    <w:rsid w:val="00FC1AA3"/>
    <w:pPr>
      <w:numPr>
        <w:numId w:val="1"/>
      </w:numPr>
      <w:wordWrap/>
      <w:adjustRightInd w:val="0"/>
      <w:spacing w:afterLines="50"/>
    </w:pPr>
    <w:rPr>
      <w:rFonts w:ascii="Times New Roman" w:hAnsi="Times New Roman" w:cs="Times New Roman"/>
      <w:szCs w:val="20"/>
    </w:rPr>
  </w:style>
  <w:style w:type="character" w:customStyle="1" w:styleId="Char1">
    <w:name w:val="목록 단락 Char"/>
    <w:basedOn w:val="a0"/>
    <w:link w:val="a6"/>
    <w:uiPriority w:val="34"/>
    <w:rsid w:val="00FC1AA3"/>
  </w:style>
  <w:style w:type="character" w:customStyle="1" w:styleId="051Char">
    <w:name w:val="단락0.51 Char"/>
    <w:basedOn w:val="Char1"/>
    <w:link w:val="051"/>
    <w:rsid w:val="00761EAA"/>
    <w:rPr>
      <w:rFonts w:ascii="Times New Roman" w:hAnsi="Times New Roman" w:cs="Times New Roman"/>
      <w:szCs w:val="20"/>
    </w:rPr>
  </w:style>
  <w:style w:type="paragraph" w:customStyle="1" w:styleId="05">
    <w:name w:val="단락0.5"/>
    <w:basedOn w:val="a"/>
    <w:link w:val="05Char"/>
    <w:rsid w:val="00761EAA"/>
    <w:pPr>
      <w:wordWrap/>
      <w:adjustRightInd w:val="0"/>
      <w:spacing w:afterLines="50" w:line="240" w:lineRule="auto"/>
      <w:ind w:leftChars="100" w:left="200"/>
    </w:pPr>
    <w:rPr>
      <w:rFonts w:ascii="Times New Roman" w:hAnsi="Times New Roman" w:cs="Times New Roman"/>
      <w:bCs/>
      <w:kern w:val="0"/>
      <w:szCs w:val="20"/>
    </w:rPr>
  </w:style>
  <w:style w:type="character" w:customStyle="1" w:styleId="05Char">
    <w:name w:val="단락0.5 Char"/>
    <w:basedOn w:val="a0"/>
    <w:link w:val="05"/>
    <w:rsid w:val="00761EAA"/>
    <w:rPr>
      <w:rFonts w:ascii="Times New Roman" w:hAnsi="Times New Roman" w:cs="Times New Roman"/>
      <w:bCs/>
      <w:kern w:val="0"/>
      <w:szCs w:val="20"/>
    </w:rPr>
  </w:style>
  <w:style w:type="paragraph" w:customStyle="1" w:styleId="03">
    <w:name w:val="단락0.3"/>
    <w:basedOn w:val="05"/>
    <w:link w:val="03Char"/>
    <w:qFormat/>
    <w:rsid w:val="00354EBA"/>
    <w:pPr>
      <w:spacing w:afterLines="0"/>
    </w:pPr>
  </w:style>
  <w:style w:type="paragraph" w:customStyle="1" w:styleId="031">
    <w:name w:val="단락0.31"/>
    <w:basedOn w:val="051"/>
    <w:link w:val="031Char"/>
    <w:qFormat/>
    <w:rsid w:val="00897D15"/>
    <w:pPr>
      <w:spacing w:afterLines="30"/>
      <w:ind w:left="555" w:hanging="357"/>
    </w:pPr>
  </w:style>
  <w:style w:type="character" w:customStyle="1" w:styleId="03Char">
    <w:name w:val="단락0.3 Char"/>
    <w:basedOn w:val="05Char"/>
    <w:link w:val="03"/>
    <w:rsid w:val="00354EBA"/>
    <w:rPr>
      <w:rFonts w:ascii="Times New Roman" w:hAnsi="Times New Roman" w:cs="Times New Roman"/>
      <w:bCs/>
      <w:kern w:val="0"/>
      <w:szCs w:val="20"/>
    </w:rPr>
  </w:style>
  <w:style w:type="character" w:customStyle="1" w:styleId="031Char">
    <w:name w:val="단락0.31 Char"/>
    <w:basedOn w:val="051Char"/>
    <w:link w:val="031"/>
    <w:rsid w:val="00897D15"/>
    <w:rPr>
      <w:rFonts w:ascii="Times New Roman" w:hAnsi="Times New Roman" w:cs="Times New Roman"/>
      <w:szCs w:val="20"/>
    </w:rPr>
  </w:style>
  <w:style w:type="paragraph" w:styleId="a9">
    <w:name w:val="Document Map"/>
    <w:basedOn w:val="a"/>
    <w:link w:val="Char3"/>
    <w:uiPriority w:val="99"/>
    <w:semiHidden/>
    <w:unhideWhenUsed/>
    <w:rsid w:val="008C5C7B"/>
    <w:rPr>
      <w:rFonts w:ascii="Gulim" w:eastAsia="Gulim"/>
      <w:sz w:val="18"/>
      <w:szCs w:val="18"/>
    </w:rPr>
  </w:style>
  <w:style w:type="character" w:customStyle="1" w:styleId="Char3">
    <w:name w:val="문서 구조 Char"/>
    <w:basedOn w:val="a0"/>
    <w:link w:val="a9"/>
    <w:uiPriority w:val="99"/>
    <w:semiHidden/>
    <w:rsid w:val="008C5C7B"/>
    <w:rPr>
      <w:rFonts w:ascii="Gulim" w:eastAsia="Gulim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490285"/>
  </w:style>
  <w:style w:type="table" w:styleId="ab">
    <w:name w:val="Table Grid"/>
    <w:basedOn w:val="a1"/>
    <w:uiPriority w:val="59"/>
    <w:rsid w:val="001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9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1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8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13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2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472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26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0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181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5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8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441">
              <w:marLeft w:val="0"/>
              <w:marRight w:val="0"/>
              <w:marTop w:val="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0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9597">
                                  <w:marLeft w:val="58"/>
                                  <w:marRight w:val="5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928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1319">
                          <w:marLeft w:val="0"/>
                          <w:marRight w:val="0"/>
                          <w:marTop w:val="1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9980">
                              <w:marLeft w:val="1234"/>
                              <w:marRight w:val="2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5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7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w8592@snu.ac.kr" TargetMode="External"/><Relationship Id="rId13" Type="http://schemas.openxmlformats.org/officeDocument/2006/relationships/hyperlink" Target="https://onlinelibrary.wiley.com/doi/full/10.1002/adfm.202106050" TargetMode="External"/><Relationship Id="rId18" Type="http://schemas.openxmlformats.org/officeDocument/2006/relationships/hyperlink" Target="https://pubs.acs.org/doi/abs/10.1021/acsphotonics.4c0060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yoonchan@snu.ac.kr" TargetMode="External"/><Relationship Id="rId17" Type="http://schemas.openxmlformats.org/officeDocument/2006/relationships/hyperlink" Target="https://www.science.org/doi/10.1126/sciadv.adn90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6379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youngjin-kim-43b559a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1424-8220/21/13/458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ngjin94.github.io/" TargetMode="External"/><Relationship Id="rId19" Type="http://schemas.openxmlformats.org/officeDocument/2006/relationships/hyperlink" Target="https://pubs.acs.org/doi/full/10.1021/acs.nanolett.4c02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NZHMHQMAAAAJ&amp;hl=ko&amp;oi=sra" TargetMode="External"/><Relationship Id="rId14" Type="http://schemas.openxmlformats.org/officeDocument/2006/relationships/hyperlink" Target="https://arxiv.org/abs/2309.14668" TargetMode="External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DB3DE-F265-4757-98AD-7C9B59A82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4</Pages>
  <Words>1165</Words>
  <Characters>6565</Characters>
  <Application>Microsoft Office Word</Application>
  <DocSecurity>0</DocSecurity>
  <Lines>145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김영진</cp:lastModifiedBy>
  <cp:revision>3</cp:revision>
  <cp:lastPrinted>2024-09-23T15:42:00Z</cp:lastPrinted>
  <dcterms:created xsi:type="dcterms:W3CDTF">2024-09-23T15:42:00Z</dcterms:created>
  <dcterms:modified xsi:type="dcterms:W3CDTF">2024-09-23T15:42:00Z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GrammarlyDocumentId">
    <vt:lpwstr>da70e8160493a9349abbe2dacde8c67907da3ef891d3af5a6bba828dee9c7249</vt:lpwstr>
  </property>
</Properties>
</file>